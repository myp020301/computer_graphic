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4A98" w14:textId="77777777" w:rsidR="001B4074" w:rsidRDefault="001B4074" w:rsidP="001B4074">
      <w:pPr>
        <w:ind w:firstLine="480"/>
      </w:pPr>
    </w:p>
    <w:p w14:paraId="1A6A5AF9" w14:textId="77777777" w:rsidR="001B4074" w:rsidRDefault="001B4074" w:rsidP="001B4074">
      <w:pPr>
        <w:ind w:firstLine="48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3480047" wp14:editId="7C3F4EB9">
            <wp:simplePos x="0" y="0"/>
            <wp:positionH relativeFrom="column">
              <wp:posOffset>342900</wp:posOffset>
            </wp:positionH>
            <wp:positionV relativeFrom="paragraph">
              <wp:posOffset>53340</wp:posOffset>
            </wp:positionV>
            <wp:extent cx="962025" cy="929640"/>
            <wp:effectExtent l="0" t="0" r="1333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C127C" wp14:editId="011DF299">
                <wp:simplePos x="0" y="0"/>
                <wp:positionH relativeFrom="column">
                  <wp:posOffset>1381125</wp:posOffset>
                </wp:positionH>
                <wp:positionV relativeFrom="paragraph">
                  <wp:posOffset>99060</wp:posOffset>
                </wp:positionV>
                <wp:extent cx="4000500" cy="693420"/>
                <wp:effectExtent l="0" t="0" r="7620" b="762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EC5076" w14:textId="77777777" w:rsidR="001B4074" w:rsidRPr="001B4074" w:rsidRDefault="001B4074" w:rsidP="001B4074">
                            <w:pPr>
                              <w:widowControl w:val="0"/>
                              <w:spacing w:line="240" w:lineRule="auto"/>
                              <w:ind w:firstLineChars="150" w:firstLine="1080"/>
                              <w:rPr>
                                <w:rFonts w:ascii="华文新魏" w:eastAsia="华文新魏" w:hAnsi="Copperplate Gothic Bold" w:cs="Arial"/>
                                <w:kern w:val="2"/>
                                <w:sz w:val="72"/>
                                <w:szCs w:val="72"/>
                              </w:rPr>
                            </w:pPr>
                            <w:r w:rsidRPr="001B4074">
                              <w:rPr>
                                <w:rFonts w:ascii="华文新魏" w:eastAsia="华文新魏" w:hAnsi="Copperplate Gothic Bold" w:cs="Arial" w:hint="eastAsia"/>
                                <w:kern w:val="2"/>
                                <w:sz w:val="72"/>
                                <w:szCs w:val="72"/>
                              </w:rPr>
                              <w:t>河北大学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C127C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08.75pt;margin-top:7.8pt;width:315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" stroked="f">
                <v:textbox>
                  <w:txbxContent>
                    <w:p w14:paraId="24EC5076" w14:textId="77777777" w:rsidR="001B4074" w:rsidRPr="001B4074" w:rsidRDefault="001B4074" w:rsidP="001B4074">
                      <w:pPr>
                        <w:widowControl w:val="0"/>
                        <w:spacing w:line="240" w:lineRule="auto"/>
                        <w:ind w:firstLineChars="150" w:firstLine="1080"/>
                        <w:rPr>
                          <w:rFonts w:ascii="华文新魏" w:eastAsia="华文新魏" w:hAnsi="Copperplate Gothic Bold" w:cs="Arial"/>
                          <w:kern w:val="2"/>
                          <w:sz w:val="72"/>
                          <w:szCs w:val="72"/>
                        </w:rPr>
                      </w:pPr>
                      <w:r w:rsidRPr="001B4074">
                        <w:rPr>
                          <w:rFonts w:ascii="华文新魏" w:eastAsia="华文新魏" w:hAnsi="Copperplate Gothic Bold" w:cs="Arial" w:hint="eastAsia"/>
                          <w:kern w:val="2"/>
                          <w:sz w:val="72"/>
                          <w:szCs w:val="72"/>
                        </w:rPr>
                        <w:t>河北大学</w:t>
                      </w:r>
                    </w:p>
                  </w:txbxContent>
                </v:textbox>
              </v:shape>
            </w:pict>
          </mc:Fallback>
        </mc:AlternateContent>
      </w:r>
    </w:p>
    <w:p w14:paraId="7D30CD4F" w14:textId="77777777" w:rsidR="001B4074" w:rsidRDefault="001B4074" w:rsidP="001B4074">
      <w:pPr>
        <w:ind w:firstLineChars="400" w:firstLine="960"/>
      </w:pPr>
      <w:r>
        <w:rPr>
          <w:rFonts w:hint="eastAsia"/>
        </w:rPr>
        <w:t xml:space="preserve">  </w:t>
      </w:r>
    </w:p>
    <w:p w14:paraId="54413B25" w14:textId="77777777" w:rsidR="001B4074" w:rsidRDefault="001B4074" w:rsidP="001B4074">
      <w:pPr>
        <w:ind w:firstLineChars="400" w:firstLine="960"/>
      </w:pPr>
    </w:p>
    <w:p w14:paraId="6586E690" w14:textId="77777777" w:rsidR="001B4074" w:rsidRDefault="001B4074" w:rsidP="001B4074">
      <w:pPr>
        <w:ind w:firstLineChars="400" w:firstLine="960"/>
        <w:rPr>
          <w:rFonts w:eastAsia="宋体"/>
        </w:rPr>
      </w:pPr>
    </w:p>
    <w:p w14:paraId="2A8C6755" w14:textId="77777777" w:rsidR="001B4074" w:rsidRDefault="001B4074" w:rsidP="001B4074">
      <w:pPr>
        <w:widowControl w:val="0"/>
        <w:spacing w:afterLines="100" w:after="240" w:line="240" w:lineRule="auto"/>
        <w:ind w:firstLineChars="0" w:firstLine="0"/>
        <w:jc w:val="center"/>
        <w:rPr>
          <w:rFonts w:ascii="华文新魏" w:eastAsia="华文新魏" w:hAnsi="Copperplate Gothic Bold" w:cs="Arial"/>
          <w:kern w:val="2"/>
          <w:sz w:val="52"/>
          <w:szCs w:val="52"/>
        </w:rPr>
      </w:pPr>
    </w:p>
    <w:p w14:paraId="6326F380" w14:textId="44592279" w:rsidR="001B4074" w:rsidRPr="001B4074" w:rsidRDefault="001B4074" w:rsidP="001B4074">
      <w:pPr>
        <w:widowControl w:val="0"/>
        <w:spacing w:afterLines="100" w:after="240" w:line="240" w:lineRule="auto"/>
        <w:ind w:firstLineChars="0" w:firstLine="0"/>
        <w:jc w:val="center"/>
        <w:rPr>
          <w:rFonts w:ascii="华文新魏" w:eastAsia="华文新魏" w:hAnsi="Copperplate Gothic Bold" w:cs="Arial"/>
          <w:kern w:val="2"/>
          <w:sz w:val="52"/>
          <w:szCs w:val="52"/>
        </w:rPr>
      </w:pPr>
      <w:r w:rsidRPr="001B4074">
        <w:rPr>
          <w:rFonts w:ascii="华文新魏" w:eastAsia="华文新魏" w:hAnsi="Copperplate Gothic Bold" w:cs="Arial" w:hint="eastAsia"/>
          <w:kern w:val="2"/>
          <w:sz w:val="52"/>
          <w:szCs w:val="52"/>
        </w:rPr>
        <w:t>《计算机图形学》实验报告</w:t>
      </w:r>
    </w:p>
    <w:p w14:paraId="685871E1" w14:textId="77777777" w:rsidR="001B4074" w:rsidRPr="001B4074" w:rsidRDefault="001B4074" w:rsidP="001B4074">
      <w:pPr>
        <w:widowControl w:val="0"/>
        <w:spacing w:afterLines="100" w:after="240" w:line="240" w:lineRule="auto"/>
        <w:ind w:firstLineChars="0" w:firstLine="0"/>
        <w:jc w:val="center"/>
        <w:rPr>
          <w:rFonts w:ascii="华文新魏" w:eastAsia="华文新魏" w:hAnsi="Copperplate Gothic Bold" w:cs="Arial"/>
          <w:kern w:val="2"/>
          <w:sz w:val="52"/>
          <w:szCs w:val="52"/>
        </w:rPr>
      </w:pPr>
    </w:p>
    <w:p w14:paraId="2415B2A9" w14:textId="77777777" w:rsidR="001B4074" w:rsidRDefault="001B4074" w:rsidP="001B4074">
      <w:pPr>
        <w:ind w:firstLine="360"/>
        <w:jc w:val="center"/>
        <w:rPr>
          <w:rFonts w:eastAsia="华文新魏"/>
          <w:sz w:val="18"/>
        </w:rPr>
      </w:pPr>
    </w:p>
    <w:p w14:paraId="6F73C2C7" w14:textId="77777777" w:rsidR="001B4074" w:rsidRDefault="001B4074" w:rsidP="001B4074">
      <w:pPr>
        <w:ind w:left="2340" w:hangingChars="650" w:hanging="2340"/>
        <w:rPr>
          <w:rFonts w:ascii="华文新魏" w:eastAsia="华文新魏"/>
          <w:b/>
          <w:bCs/>
          <w:sz w:val="44"/>
          <w:szCs w:val="44"/>
          <w:u w:val="single"/>
        </w:rPr>
      </w:pPr>
      <w:r>
        <w:rPr>
          <w:rFonts w:eastAsia="华文新魏" w:hint="eastAsia"/>
          <w:sz w:val="36"/>
        </w:rPr>
        <w:t xml:space="preserve">     </w:t>
      </w:r>
    </w:p>
    <w:p w14:paraId="47042DC6" w14:textId="77777777" w:rsidR="001B4074" w:rsidRDefault="001B4074" w:rsidP="001B4074">
      <w:pPr>
        <w:ind w:firstLine="720"/>
        <w:rPr>
          <w:rFonts w:eastAsia="华文新魏"/>
          <w:sz w:val="36"/>
        </w:rPr>
      </w:pPr>
    </w:p>
    <w:p w14:paraId="065CEAE9" w14:textId="77777777" w:rsidR="001B4074" w:rsidRDefault="001B4074" w:rsidP="001B4074">
      <w:pPr>
        <w:ind w:firstLine="720"/>
        <w:rPr>
          <w:rFonts w:eastAsia="华文新魏"/>
          <w:sz w:val="36"/>
        </w:rPr>
      </w:pPr>
    </w:p>
    <w:p w14:paraId="35ACA84A" w14:textId="6B23326F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>学    院</w:t>
      </w:r>
      <w:r>
        <w:rPr>
          <w:rFonts w:ascii="华文新魏" w:eastAsia="华文新魏" w:hAnsiTheme="minorHAnsi" w:cstheme="minorBidi" w:hint="eastAsia"/>
          <w:kern w:val="2"/>
          <w:sz w:val="44"/>
        </w:rPr>
        <w:t xml:space="preserve"> </w:t>
      </w:r>
      <w:r>
        <w:rPr>
          <w:rFonts w:ascii="华文新魏" w:eastAsia="华文新魏" w:hAnsiTheme="minorHAnsi" w:cstheme="minorBidi" w:hint="eastAsia"/>
          <w:kern w:val="2"/>
          <w:sz w:val="44"/>
          <w:u w:val="single"/>
        </w:rPr>
        <w:t>网络空间安全与计算机学院</w:t>
      </w:r>
    </w:p>
    <w:p w14:paraId="3BC0E8D6" w14:textId="77777777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学科门类  </w:t>
      </w:r>
      <w:r w:rsidRPr="001B4074">
        <w:rPr>
          <w:rFonts w:ascii="华文新魏" w:eastAsia="华文新魏" w:hAnsiTheme="minorHAnsi" w:cstheme="minorBidi" w:hint="eastAsia"/>
          <w:kern w:val="2"/>
          <w:sz w:val="44"/>
          <w:u w:val="single"/>
        </w:rPr>
        <w:t xml:space="preserve">工学   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       </w:t>
      </w:r>
    </w:p>
    <w:p w14:paraId="72B13E4B" w14:textId="451689A3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专    业  </w:t>
      </w:r>
      <w:r w:rsidRPr="001B4074">
        <w:rPr>
          <w:rFonts w:ascii="华文新魏" w:eastAsia="华文新魏" w:hAnsiTheme="minorHAnsi" w:cstheme="minorBidi" w:hint="eastAsia"/>
          <w:kern w:val="2"/>
          <w:sz w:val="44"/>
          <w:u w:val="single"/>
        </w:rPr>
        <w:t>计算机科学与技术</w:t>
      </w:r>
      <w:r w:rsidRPr="001B4074">
        <w:rPr>
          <w:rFonts w:ascii="华文新魏" w:eastAsia="华文新魏" w:hAnsiTheme="minorHAnsi" w:cstheme="minorBidi"/>
          <w:kern w:val="2"/>
          <w:sz w:val="44"/>
        </w:rPr>
        <w:t xml:space="preserve">            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</w:t>
      </w:r>
    </w:p>
    <w:p w14:paraId="14AFBA4F" w14:textId="434A96E2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学    号  </w:t>
      </w:r>
      <w:r w:rsidRPr="001B4074">
        <w:rPr>
          <w:rFonts w:ascii="华文新魏" w:eastAsia="华文新魏" w:hAnsiTheme="minorHAnsi" w:cstheme="minorBidi" w:hint="eastAsia"/>
          <w:kern w:val="2"/>
          <w:sz w:val="44"/>
          <w:u w:val="single"/>
        </w:rPr>
        <w:t>20201202075</w:t>
      </w:r>
      <w:r w:rsidRPr="001B4074">
        <w:rPr>
          <w:rFonts w:ascii="华文新魏" w:eastAsia="华文新魏" w:hAnsiTheme="minorHAnsi" w:cstheme="minorBidi"/>
          <w:kern w:val="2"/>
          <w:sz w:val="44"/>
        </w:rPr>
        <w:t xml:space="preserve">          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 </w:t>
      </w:r>
    </w:p>
    <w:p w14:paraId="348B344E" w14:textId="0E6D4538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姓    名  </w:t>
      </w:r>
      <w:r w:rsidR="00E8687A">
        <w:rPr>
          <w:rFonts w:ascii="华文新魏" w:eastAsia="华文新魏" w:hAnsiTheme="minorHAnsi" w:cstheme="minorBidi" w:hint="eastAsia"/>
          <w:kern w:val="2"/>
          <w:sz w:val="44"/>
          <w:u w:val="single"/>
        </w:rPr>
        <w:t>myp</w:t>
      </w:r>
      <w:r w:rsidRPr="001B4074">
        <w:rPr>
          <w:rFonts w:ascii="华文新魏" w:eastAsia="华文新魏" w:hAnsiTheme="minorHAnsi" w:cstheme="minorBidi"/>
          <w:kern w:val="2"/>
          <w:sz w:val="44"/>
        </w:rPr>
        <w:t xml:space="preserve"> 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     </w:t>
      </w:r>
    </w:p>
    <w:p w14:paraId="5B625260" w14:textId="001BF508" w:rsidR="001B4074" w:rsidRPr="001B4074" w:rsidRDefault="001B4074" w:rsidP="001B4074">
      <w:pPr>
        <w:widowControl w:val="0"/>
        <w:spacing w:line="240" w:lineRule="auto"/>
        <w:ind w:firstLineChars="445" w:firstLine="1958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指导教师  </w:t>
      </w:r>
      <w:r w:rsidRPr="001B4074">
        <w:rPr>
          <w:rFonts w:ascii="华文新魏" w:eastAsia="华文新魏" w:hAnsiTheme="minorHAnsi" w:cstheme="minorBidi" w:hint="eastAsia"/>
          <w:kern w:val="2"/>
          <w:sz w:val="44"/>
          <w:u w:val="single"/>
        </w:rPr>
        <w:t>崔振超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</w:t>
      </w:r>
      <w:r w:rsidRPr="001B4074">
        <w:rPr>
          <w:rFonts w:ascii="华文新魏" w:eastAsia="华文新魏" w:hAnsiTheme="minorHAnsi" w:cstheme="minorBidi"/>
          <w:kern w:val="2"/>
          <w:sz w:val="44"/>
        </w:rPr>
        <w:t xml:space="preserve">     </w:t>
      </w: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      </w:t>
      </w:r>
    </w:p>
    <w:p w14:paraId="65FF15FF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  <w:r w:rsidRPr="001B4074">
        <w:rPr>
          <w:rFonts w:ascii="华文新魏" w:eastAsia="华文新魏" w:hAnsiTheme="minorHAnsi" w:cstheme="minorBidi" w:hint="eastAsia"/>
          <w:kern w:val="2"/>
          <w:sz w:val="44"/>
        </w:rPr>
        <w:t xml:space="preserve">             </w:t>
      </w:r>
    </w:p>
    <w:p w14:paraId="01D8E688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</w:p>
    <w:p w14:paraId="0F3F9E87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</w:p>
    <w:p w14:paraId="2D68B3F4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</w:p>
    <w:p w14:paraId="5041A357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</w:p>
    <w:p w14:paraId="62874888" w14:textId="77777777" w:rsidR="001B4074" w:rsidRDefault="001B4074" w:rsidP="001B4074">
      <w:pPr>
        <w:widowControl w:val="0"/>
        <w:spacing w:line="240" w:lineRule="auto"/>
        <w:ind w:firstLineChars="500" w:firstLine="2200"/>
        <w:rPr>
          <w:rFonts w:ascii="华文新魏" w:eastAsia="华文新魏" w:hAnsiTheme="minorHAnsi" w:cstheme="minorBidi"/>
          <w:kern w:val="2"/>
          <w:sz w:val="44"/>
        </w:rPr>
      </w:pPr>
    </w:p>
    <w:p w14:paraId="1FE3C173" w14:textId="77777777" w:rsidR="001B4074" w:rsidRDefault="001B4074" w:rsidP="001B4074">
      <w:pPr>
        <w:pStyle w:val="2"/>
      </w:pPr>
      <w:r>
        <w:rPr>
          <w:rFonts w:hint="eastAsia"/>
        </w:rPr>
        <w:lastRenderedPageBreak/>
        <w:t xml:space="preserve">一、 实验目的 </w:t>
      </w:r>
    </w:p>
    <w:p w14:paraId="278209F4" w14:textId="3F06E52C" w:rsidR="001B4074" w:rsidRDefault="001B4074" w:rsidP="00CA5967">
      <w:pPr>
        <w:pStyle w:val="ab"/>
        <w:ind w:firstLine="480"/>
        <w:rPr>
          <w:rFonts w:hint="default"/>
        </w:rPr>
      </w:pPr>
      <w:r>
        <w:t xml:space="preserve"> 三次Hermit插值曲线函数及Hermit插值曲线制作，参数自拟。在报告中说明参数的意义，及曲线的结果展示。</w:t>
      </w:r>
    </w:p>
    <w:p w14:paraId="4F1CA78E" w14:textId="77777777" w:rsidR="001B4074" w:rsidRDefault="001B4074" w:rsidP="00CA5967">
      <w:pPr>
        <w:pStyle w:val="ab"/>
        <w:ind w:firstLine="480"/>
        <w:rPr>
          <w:rFonts w:hAnsi="宋体" w:hint="default"/>
          <w:szCs w:val="28"/>
        </w:rPr>
      </w:pPr>
      <w:r>
        <w:rPr>
          <w:rFonts w:hAnsi="宋体"/>
          <w:szCs w:val="28"/>
        </w:rPr>
        <w:t xml:space="preserve">制作一个Bezier曲线函数，利用此函数制作可以交互的Bezier曲线生成代码。 </w:t>
      </w:r>
    </w:p>
    <w:p w14:paraId="2E180ABF" w14:textId="093B4E96" w:rsidR="00D739C8" w:rsidRDefault="001B4074" w:rsidP="00D739C8">
      <w:pPr>
        <w:pStyle w:val="ab"/>
        <w:ind w:leftChars="200" w:left="480" w:firstLineChars="0" w:firstLine="0"/>
        <w:rPr>
          <w:rFonts w:hAnsi="宋体" w:hint="default"/>
          <w:szCs w:val="28"/>
        </w:rPr>
      </w:pPr>
      <w:r>
        <w:rPr>
          <w:rFonts w:hAnsi="宋体"/>
          <w:szCs w:val="28"/>
        </w:rPr>
        <w:t>完成三阶B样条曲线的绘制。</w:t>
      </w:r>
      <w:r w:rsidR="00D739C8">
        <w:rPr>
          <w:rFonts w:ascii="Times New Roman" w:hAnsi="Times New Roman"/>
          <w:color w:val="000000"/>
          <w:sz w:val="21"/>
          <w:szCs w:val="21"/>
        </w:rPr>
        <w:br/>
      </w:r>
      <w:r w:rsidR="00D739C8" w:rsidRPr="00D739C8">
        <w:t>设置一个函数，该函数的功能是将给定坐标点进行旋转、平移或放缩变换。利用1中的函数对你所做的简笔画进行向左平移15像素，以图像中心为中心点缩小至原始图像的0.75倍，然后以图像中心为中心旋转30度，然后输出。</w:t>
      </w:r>
      <w:r w:rsidR="00D739C8" w:rsidRPr="00D739C8">
        <w:br/>
        <w:t>完成一种直线裁剪算法。</w:t>
      </w:r>
    </w:p>
    <w:p w14:paraId="7F812A72" w14:textId="61380336" w:rsidR="001B4074" w:rsidRDefault="001B4074" w:rsidP="001B4074">
      <w:pPr>
        <w:pStyle w:val="2"/>
      </w:pPr>
      <w:r>
        <w:rPr>
          <w:rFonts w:hint="eastAsia"/>
        </w:rPr>
        <w:t>二、实验过程</w:t>
      </w:r>
    </w:p>
    <w:p w14:paraId="7AC255E3" w14:textId="71C1858F" w:rsidR="001B4074" w:rsidRDefault="001B4074" w:rsidP="001B4074">
      <w:pPr>
        <w:pStyle w:val="3"/>
      </w:pPr>
      <w:r>
        <w:rPr>
          <w:rFonts w:hint="eastAsia"/>
        </w:rPr>
        <w:t>1.</w:t>
      </w:r>
      <w:r w:rsidRPr="001B4074">
        <w:rPr>
          <w:rFonts w:hint="eastAsia"/>
        </w:rPr>
        <w:t xml:space="preserve"> </w:t>
      </w:r>
      <w:r>
        <w:rPr>
          <w:rFonts w:hint="eastAsia"/>
        </w:rPr>
        <w:t>Hermit曲线</w:t>
      </w:r>
    </w:p>
    <w:p w14:paraId="5BE6D6B2" w14:textId="77777777" w:rsidR="001B4074" w:rsidRDefault="001B4074" w:rsidP="001B4074">
      <w:pPr>
        <w:ind w:firstLineChars="0" w:firstLine="0"/>
      </w:pPr>
      <w:r>
        <w:t>def hermite_basis(t):</w:t>
      </w:r>
    </w:p>
    <w:p w14:paraId="41C75849" w14:textId="77777777" w:rsidR="001B4074" w:rsidRDefault="001B4074" w:rsidP="001B4074">
      <w:pPr>
        <w:ind w:firstLineChars="0" w:firstLine="0"/>
      </w:pPr>
      <w:r>
        <w:t xml:space="preserve">    h0 = 2 * t ** 3 - 3 * t ** 2 + 1</w:t>
      </w:r>
    </w:p>
    <w:p w14:paraId="1792B865" w14:textId="77777777" w:rsidR="001B4074" w:rsidRDefault="001B4074" w:rsidP="001B4074">
      <w:pPr>
        <w:ind w:firstLineChars="0" w:firstLine="0"/>
      </w:pPr>
      <w:r>
        <w:t xml:space="preserve">    h1 = -2 * t ** 3 + 3 * t ** 2</w:t>
      </w:r>
    </w:p>
    <w:p w14:paraId="72B8C64B" w14:textId="77777777" w:rsidR="001B4074" w:rsidRDefault="001B4074" w:rsidP="001B4074">
      <w:pPr>
        <w:ind w:firstLineChars="0" w:firstLine="0"/>
      </w:pPr>
      <w:r>
        <w:t xml:space="preserve">    h2 = t ** 3 - 2 * t ** 2 + t</w:t>
      </w:r>
    </w:p>
    <w:p w14:paraId="359C0FA7" w14:textId="77777777" w:rsidR="001B4074" w:rsidRDefault="001B4074" w:rsidP="001B4074">
      <w:pPr>
        <w:ind w:firstLineChars="0" w:firstLine="0"/>
      </w:pPr>
      <w:r>
        <w:t xml:space="preserve">    h3 = t ** 3 - t ** 2</w:t>
      </w:r>
    </w:p>
    <w:p w14:paraId="3F113C6E" w14:textId="77777777" w:rsidR="001B4074" w:rsidRDefault="001B4074" w:rsidP="001B4074">
      <w:pPr>
        <w:ind w:firstLineChars="0" w:firstLine="0"/>
      </w:pPr>
      <w:r>
        <w:t xml:space="preserve">    return h0, h1, h2, h3</w:t>
      </w:r>
    </w:p>
    <w:p w14:paraId="13481BBC" w14:textId="77777777" w:rsidR="001B4074" w:rsidRDefault="001B4074" w:rsidP="001B4074">
      <w:pPr>
        <w:ind w:firstLineChars="0" w:firstLine="0"/>
      </w:pPr>
    </w:p>
    <w:p w14:paraId="505CB19F" w14:textId="77777777" w:rsidR="001B4074" w:rsidRDefault="001B4074" w:rsidP="001B4074">
      <w:pPr>
        <w:ind w:firstLineChars="0" w:firstLine="0"/>
      </w:pPr>
    </w:p>
    <w:p w14:paraId="0F16EEB1" w14:textId="77777777" w:rsidR="001B4074" w:rsidRDefault="001B4074" w:rsidP="001B4074">
      <w:pPr>
        <w:ind w:firstLineChars="0" w:firstLine="0"/>
      </w:pPr>
      <w:r>
        <w:t>def hermite_interpolation(t, p0, p1, m0, m1):</w:t>
      </w:r>
    </w:p>
    <w:p w14:paraId="7DCFAC2D" w14:textId="77777777" w:rsidR="001B4074" w:rsidRDefault="001B4074" w:rsidP="001B4074">
      <w:pPr>
        <w:ind w:firstLineChars="0" w:firstLine="0"/>
      </w:pPr>
      <w:r>
        <w:t xml:space="preserve">    h0, h1, h2, h3 = hermite_basis(t)</w:t>
      </w:r>
    </w:p>
    <w:p w14:paraId="230D3D2D" w14:textId="77777777" w:rsidR="001B4074" w:rsidRDefault="001B4074" w:rsidP="001B4074">
      <w:pPr>
        <w:ind w:firstLineChars="0" w:firstLine="0"/>
      </w:pPr>
      <w:r>
        <w:t xml:space="preserve">    return h0 * p0 + h1 * p1 + h2 * m0 + h3 * m1</w:t>
      </w:r>
    </w:p>
    <w:p w14:paraId="4DF0A084" w14:textId="77777777" w:rsidR="001B4074" w:rsidRDefault="001B4074" w:rsidP="001B4074">
      <w:pPr>
        <w:ind w:firstLineChars="0" w:firstLine="0"/>
      </w:pPr>
    </w:p>
    <w:p w14:paraId="234AD87F" w14:textId="77777777" w:rsidR="001B4074" w:rsidRDefault="001B4074" w:rsidP="001B4074">
      <w:pPr>
        <w:ind w:firstLineChars="0" w:firstLine="0"/>
      </w:pPr>
    </w:p>
    <w:p w14:paraId="0960533C" w14:textId="77777777" w:rsidR="001B4074" w:rsidRDefault="001B4074" w:rsidP="001B4074">
      <w:pPr>
        <w:ind w:firstLineChars="0" w:firstLine="0"/>
      </w:pPr>
      <w:r>
        <w:t>def Hermite(image):</w:t>
      </w:r>
    </w:p>
    <w:p w14:paraId="4F65E922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输入端点及其切线</w:t>
      </w:r>
    </w:p>
    <w:p w14:paraId="13AD8A02" w14:textId="77777777" w:rsidR="001B4074" w:rsidRDefault="001B4074" w:rsidP="001B4074">
      <w:pPr>
        <w:ind w:firstLineChars="0" w:firstLine="0"/>
      </w:pPr>
      <w:r>
        <w:t xml:space="preserve">    p0, p1 = np.array([50, 500]), np.array([500, 50])</w:t>
      </w:r>
    </w:p>
    <w:p w14:paraId="03941B3D" w14:textId="77777777" w:rsidR="001B4074" w:rsidRDefault="001B4074" w:rsidP="001B4074">
      <w:pPr>
        <w:ind w:firstLineChars="0" w:firstLine="0"/>
      </w:pPr>
      <w:r>
        <w:t xml:space="preserve">    m0, m1 = np.array([250, 0]), np.array([0, 250])</w:t>
      </w:r>
    </w:p>
    <w:p w14:paraId="63E5A297" w14:textId="77777777" w:rsidR="001B4074" w:rsidRDefault="001B4074" w:rsidP="001B4074">
      <w:pPr>
        <w:ind w:firstLineChars="0" w:firstLine="0"/>
      </w:pPr>
    </w:p>
    <w:p w14:paraId="7B9B53DE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之间生成均匀分布的参数值</w:t>
      </w:r>
      <w:r>
        <w:rPr>
          <w:rFonts w:hint="eastAsia"/>
        </w:rPr>
        <w:t>t</w:t>
      </w:r>
    </w:p>
    <w:p w14:paraId="10ED63C3" w14:textId="77777777" w:rsidR="001B4074" w:rsidRDefault="001B4074" w:rsidP="001B4074">
      <w:pPr>
        <w:ind w:firstLineChars="0" w:firstLine="0"/>
      </w:pPr>
      <w:r>
        <w:t xml:space="preserve">    t_values = np.linspace(0, 1, 100)</w:t>
      </w:r>
    </w:p>
    <w:p w14:paraId="7E18E9E8" w14:textId="77777777" w:rsidR="001B4074" w:rsidRDefault="001B4074" w:rsidP="001B4074">
      <w:pPr>
        <w:ind w:firstLineChars="0" w:firstLine="0"/>
      </w:pPr>
    </w:p>
    <w:p w14:paraId="1CD260B8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计算三次</w:t>
      </w:r>
      <w:r>
        <w:rPr>
          <w:rFonts w:hint="eastAsia"/>
        </w:rPr>
        <w:t>Hermite</w:t>
      </w:r>
      <w:r>
        <w:rPr>
          <w:rFonts w:hint="eastAsia"/>
        </w:rPr>
        <w:t>差值曲线上的点</w:t>
      </w:r>
    </w:p>
    <w:p w14:paraId="4DD53B00" w14:textId="77777777" w:rsidR="001B4074" w:rsidRDefault="001B4074" w:rsidP="001B4074">
      <w:pPr>
        <w:ind w:firstLineChars="0" w:firstLine="0"/>
      </w:pPr>
      <w:r>
        <w:t xml:space="preserve">    curve_points = [hermite_interpolation(t, p0, p1, m0, m1) for t in t_values]</w:t>
      </w:r>
    </w:p>
    <w:p w14:paraId="084545C5" w14:textId="77777777" w:rsidR="001B4074" w:rsidRDefault="001B4074" w:rsidP="001B4074">
      <w:pPr>
        <w:ind w:firstLineChars="0" w:firstLine="0"/>
      </w:pPr>
    </w:p>
    <w:p w14:paraId="64925714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绘制曲线</w:t>
      </w:r>
    </w:p>
    <w:p w14:paraId="5D23832A" w14:textId="77777777" w:rsidR="001B4074" w:rsidRDefault="001B4074" w:rsidP="001B4074">
      <w:pPr>
        <w:ind w:firstLineChars="0" w:firstLine="0"/>
      </w:pPr>
      <w:r>
        <w:t xml:space="preserve">    for i in range(len(curve_points) - 1):</w:t>
      </w:r>
    </w:p>
    <w:p w14:paraId="366BC77D" w14:textId="77777777" w:rsidR="001B4074" w:rsidRDefault="001B4074" w:rsidP="001B4074">
      <w:pPr>
        <w:ind w:firstLineChars="0" w:firstLine="0"/>
      </w:pPr>
      <w:r>
        <w:t xml:space="preserve">        pt1 = tuple(curve_points[i].astype(int))</w:t>
      </w:r>
    </w:p>
    <w:p w14:paraId="5FD0C918" w14:textId="77777777" w:rsidR="001B4074" w:rsidRDefault="001B4074" w:rsidP="001B4074">
      <w:pPr>
        <w:ind w:firstLineChars="0" w:firstLine="0"/>
      </w:pPr>
      <w:r>
        <w:t xml:space="preserve">        pt2 = tuple(curve_points[i + 1].astype(int))</w:t>
      </w:r>
    </w:p>
    <w:p w14:paraId="67BF90E2" w14:textId="77777777" w:rsidR="001B4074" w:rsidRDefault="001B4074" w:rsidP="001B4074">
      <w:pPr>
        <w:ind w:firstLineChars="0" w:firstLine="0"/>
      </w:pPr>
      <w:r>
        <w:t xml:space="preserve">        cv.line(image, pt1, pt2, (0, 0, 255), 2)</w:t>
      </w:r>
    </w:p>
    <w:p w14:paraId="3B260EE9" w14:textId="77777777" w:rsidR="001B4074" w:rsidRDefault="001B4074" w:rsidP="001B4074">
      <w:pPr>
        <w:ind w:firstLineChars="0" w:firstLine="0"/>
      </w:pPr>
    </w:p>
    <w:p w14:paraId="3E16CE32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绘制端点</w:t>
      </w:r>
    </w:p>
    <w:p w14:paraId="0BF12DEF" w14:textId="77777777" w:rsidR="001B4074" w:rsidRDefault="001B4074" w:rsidP="001B4074">
      <w:pPr>
        <w:ind w:firstLineChars="0" w:firstLine="0"/>
      </w:pPr>
      <w:r>
        <w:t xml:space="preserve">    cv.circle(image, tuple(p0), 5, (0, 255, 0), -1)</w:t>
      </w:r>
    </w:p>
    <w:p w14:paraId="3E7BCE2A" w14:textId="77777777" w:rsidR="001B4074" w:rsidRDefault="001B4074" w:rsidP="001B4074">
      <w:pPr>
        <w:ind w:firstLineChars="0" w:firstLine="0"/>
      </w:pPr>
      <w:r>
        <w:t xml:space="preserve">    cv.circle(image, tuple(p1), 5, (0, 255, 0), -1)</w:t>
      </w:r>
    </w:p>
    <w:p w14:paraId="2EA0FEC5" w14:textId="77777777" w:rsidR="001B4074" w:rsidRDefault="001B4074" w:rsidP="001B4074">
      <w:pPr>
        <w:ind w:firstLineChars="0" w:firstLine="0"/>
      </w:pPr>
    </w:p>
    <w:p w14:paraId="715A996A" w14:textId="77777777" w:rsidR="001B4074" w:rsidRDefault="001B4074" w:rsidP="001B4074">
      <w:pPr>
        <w:ind w:firstLineChars="0" w:firstLine="0"/>
      </w:pPr>
      <w:r>
        <w:rPr>
          <w:rFonts w:hint="eastAsia"/>
        </w:rPr>
        <w:t xml:space="preserve">    # </w:t>
      </w:r>
      <w:r>
        <w:rPr>
          <w:rFonts w:hint="eastAsia"/>
        </w:rPr>
        <w:t>显示图像</w:t>
      </w:r>
    </w:p>
    <w:p w14:paraId="3BBC6D25" w14:textId="77777777" w:rsidR="001B4074" w:rsidRDefault="001B4074" w:rsidP="001B4074">
      <w:pPr>
        <w:ind w:firstLineChars="0" w:firstLine="0"/>
      </w:pPr>
      <w:r>
        <w:t xml:space="preserve">    cv.imshow("Hermite Curve", image)</w:t>
      </w:r>
    </w:p>
    <w:p w14:paraId="46B4052C" w14:textId="77777777" w:rsidR="001B4074" w:rsidRDefault="001B4074" w:rsidP="001B4074">
      <w:pPr>
        <w:ind w:firstLineChars="0" w:firstLine="0"/>
      </w:pPr>
      <w:r>
        <w:t xml:space="preserve">    cv.waitKey(0)</w:t>
      </w:r>
    </w:p>
    <w:p w14:paraId="214EB0BD" w14:textId="033755EF" w:rsidR="001B4074" w:rsidRPr="001B4074" w:rsidRDefault="001B4074" w:rsidP="001B4074">
      <w:pPr>
        <w:ind w:firstLineChars="0" w:firstLine="0"/>
      </w:pPr>
      <w:r>
        <w:t xml:space="preserve">    cv.destroyAllWindows()</w:t>
      </w:r>
    </w:p>
    <w:p w14:paraId="0CF1DDB0" w14:textId="3D2E224E" w:rsidR="001B4074" w:rsidRPr="001B4074" w:rsidRDefault="001B4074" w:rsidP="001B4074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1B4074"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0" distR="0" wp14:anchorId="30F39D9A" wp14:editId="1199325F">
            <wp:extent cx="5939790" cy="6809740"/>
            <wp:effectExtent l="0" t="0" r="3810" b="0"/>
            <wp:docPr id="49336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5258" w14:textId="77777777" w:rsidR="001B4074" w:rsidRDefault="001B4074" w:rsidP="001B4074">
      <w:pPr>
        <w:ind w:firstLineChars="0" w:firstLine="0"/>
      </w:pPr>
    </w:p>
    <w:p w14:paraId="0D81A763" w14:textId="77777777" w:rsidR="001B4074" w:rsidRDefault="001B4074" w:rsidP="001B4074">
      <w:pPr>
        <w:ind w:firstLineChars="0" w:firstLine="0"/>
      </w:pPr>
    </w:p>
    <w:p w14:paraId="3D2683D1" w14:textId="40C517FC" w:rsidR="00C817A2" w:rsidRDefault="001B4074" w:rsidP="001B4074">
      <w:pPr>
        <w:pStyle w:val="3"/>
      </w:pPr>
      <w:r>
        <w:rPr>
          <w:rFonts w:hint="eastAsia"/>
        </w:rPr>
        <w:t>2.</w:t>
      </w:r>
      <w:r w:rsidRPr="001B4074">
        <w:rPr>
          <w:rFonts w:hint="eastAsia"/>
        </w:rPr>
        <w:t xml:space="preserve"> </w:t>
      </w:r>
      <w:r>
        <w:rPr>
          <w:rFonts w:hint="eastAsia"/>
        </w:rPr>
        <w:t>Bizier曲线</w:t>
      </w:r>
    </w:p>
    <w:p w14:paraId="086CBABA" w14:textId="77777777" w:rsidR="00E50604" w:rsidRDefault="00E50604" w:rsidP="00E50604">
      <w:pPr>
        <w:ind w:firstLine="480"/>
      </w:pPr>
      <w:r>
        <w:t>def bezier_curve(t, p0, p1, p2, p3):</w:t>
      </w:r>
    </w:p>
    <w:p w14:paraId="4E44269E" w14:textId="77777777" w:rsidR="00E50604" w:rsidRDefault="00E50604" w:rsidP="00E50604">
      <w:pPr>
        <w:ind w:firstLine="480"/>
      </w:pPr>
      <w:r>
        <w:t xml:space="preserve">    b0 = (1 - t) ** 3</w:t>
      </w:r>
    </w:p>
    <w:p w14:paraId="278A6C51" w14:textId="77777777" w:rsidR="00E50604" w:rsidRDefault="00E50604" w:rsidP="00E50604">
      <w:pPr>
        <w:ind w:firstLine="480"/>
      </w:pPr>
      <w:r>
        <w:t xml:space="preserve">    b1 = 3 * t * (1 - t) ** 2</w:t>
      </w:r>
    </w:p>
    <w:p w14:paraId="046A2F01" w14:textId="77777777" w:rsidR="00E50604" w:rsidRDefault="00E50604" w:rsidP="00E50604">
      <w:pPr>
        <w:ind w:firstLine="480"/>
      </w:pPr>
      <w:r>
        <w:lastRenderedPageBreak/>
        <w:t xml:space="preserve">    b2 = 3 * t ** 2 * (1 - t)</w:t>
      </w:r>
    </w:p>
    <w:p w14:paraId="7899E917" w14:textId="77777777" w:rsidR="00E50604" w:rsidRDefault="00E50604" w:rsidP="00E50604">
      <w:pPr>
        <w:ind w:firstLine="480"/>
      </w:pPr>
      <w:r>
        <w:t xml:space="preserve">    b3 = t ** 3</w:t>
      </w:r>
    </w:p>
    <w:p w14:paraId="43900C3E" w14:textId="77777777" w:rsidR="00E50604" w:rsidRDefault="00E50604" w:rsidP="00E50604">
      <w:pPr>
        <w:ind w:firstLine="480"/>
      </w:pPr>
    </w:p>
    <w:p w14:paraId="08328E27" w14:textId="77777777" w:rsidR="00E50604" w:rsidRDefault="00E50604" w:rsidP="00E50604">
      <w:pPr>
        <w:ind w:firstLine="480"/>
      </w:pPr>
      <w:r>
        <w:t xml:space="preserve">    return b0 * p0 + b1 * p1 + b2 * p2 + b3 * p3</w:t>
      </w:r>
    </w:p>
    <w:p w14:paraId="168429AA" w14:textId="77777777" w:rsidR="00E50604" w:rsidRDefault="00E50604" w:rsidP="00E50604">
      <w:pPr>
        <w:ind w:firstLine="480"/>
      </w:pPr>
    </w:p>
    <w:p w14:paraId="673F1AC6" w14:textId="77777777" w:rsidR="00E50604" w:rsidRDefault="00E50604" w:rsidP="00E50604">
      <w:pPr>
        <w:ind w:firstLine="480"/>
      </w:pPr>
    </w:p>
    <w:p w14:paraId="7AF30AB9" w14:textId="77777777" w:rsidR="00E50604" w:rsidRDefault="00E50604" w:rsidP="00E50604">
      <w:pPr>
        <w:ind w:firstLine="480"/>
      </w:pPr>
    </w:p>
    <w:p w14:paraId="58EF5185" w14:textId="77777777" w:rsidR="00E50604" w:rsidRDefault="00E50604" w:rsidP="00E50604">
      <w:pPr>
        <w:ind w:firstLine="480"/>
      </w:pPr>
    </w:p>
    <w:p w14:paraId="70172DF6" w14:textId="77777777" w:rsidR="00E50604" w:rsidRDefault="00E50604" w:rsidP="00E50604">
      <w:pPr>
        <w:ind w:firstLine="480"/>
      </w:pPr>
    </w:p>
    <w:p w14:paraId="444B1D9E" w14:textId="77777777" w:rsidR="00E50604" w:rsidRDefault="00E50604" w:rsidP="00E50604">
      <w:pPr>
        <w:ind w:firstLine="480"/>
      </w:pPr>
      <w:r>
        <w:t>def draw_curve(image, curve_points, color=(0, 0, 0), thickness=2):</w:t>
      </w:r>
    </w:p>
    <w:p w14:paraId="10BC1BEE" w14:textId="77777777" w:rsidR="00E50604" w:rsidRDefault="00E50604" w:rsidP="00E50604">
      <w:pPr>
        <w:ind w:firstLine="480"/>
      </w:pPr>
      <w:r>
        <w:t xml:space="preserve">    for i in range(len(curve_points) - 1):</w:t>
      </w:r>
    </w:p>
    <w:p w14:paraId="1B8831A9" w14:textId="77777777" w:rsidR="00E50604" w:rsidRDefault="00E50604" w:rsidP="00E50604">
      <w:pPr>
        <w:ind w:firstLine="480"/>
      </w:pPr>
      <w:r>
        <w:t xml:space="preserve">        p1 = tuple(curve_points[i].astype(int))</w:t>
      </w:r>
    </w:p>
    <w:p w14:paraId="52E5DCB6" w14:textId="77777777" w:rsidR="00E50604" w:rsidRDefault="00E50604" w:rsidP="00E50604">
      <w:pPr>
        <w:ind w:firstLine="480"/>
      </w:pPr>
      <w:r>
        <w:t xml:space="preserve">        p2 = tuple(curve_points[i + 1].astype(int))</w:t>
      </w:r>
    </w:p>
    <w:p w14:paraId="5751146C" w14:textId="77777777" w:rsidR="00E50604" w:rsidRDefault="00E50604" w:rsidP="00E50604">
      <w:pPr>
        <w:ind w:firstLine="480"/>
      </w:pPr>
      <w:r>
        <w:t xml:space="preserve">        cv.line(image, p1, p2, color, thickness)</w:t>
      </w:r>
    </w:p>
    <w:p w14:paraId="5C89590F" w14:textId="77777777" w:rsidR="00E50604" w:rsidRDefault="00E50604" w:rsidP="00E50604">
      <w:pPr>
        <w:ind w:firstLine="480"/>
      </w:pPr>
    </w:p>
    <w:p w14:paraId="1C2A8EE2" w14:textId="77777777" w:rsidR="00E50604" w:rsidRDefault="00E50604" w:rsidP="00E50604">
      <w:pPr>
        <w:ind w:firstLine="480"/>
      </w:pPr>
    </w:p>
    <w:p w14:paraId="27B8464D" w14:textId="77777777" w:rsidR="00E50604" w:rsidRDefault="00E50604" w:rsidP="00E50604">
      <w:pPr>
        <w:ind w:firstLine="480"/>
      </w:pPr>
      <w:r>
        <w:t>def Bezier(image):</w:t>
      </w:r>
    </w:p>
    <w:p w14:paraId="636DB569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定义控制点</w:t>
      </w:r>
    </w:p>
    <w:p w14:paraId="02D57B41" w14:textId="77777777" w:rsidR="00E50604" w:rsidRDefault="00E50604" w:rsidP="00E50604">
      <w:pPr>
        <w:ind w:firstLine="480"/>
      </w:pPr>
      <w:r>
        <w:t xml:space="preserve">    p0 = np.array([50, 450])</w:t>
      </w:r>
    </w:p>
    <w:p w14:paraId="52E614A0" w14:textId="77777777" w:rsidR="00E50604" w:rsidRDefault="00E50604" w:rsidP="00E50604">
      <w:pPr>
        <w:ind w:firstLine="480"/>
      </w:pPr>
      <w:r>
        <w:t xml:space="preserve">    p1 = np.array([150, 50])</w:t>
      </w:r>
    </w:p>
    <w:p w14:paraId="5FB217D1" w14:textId="77777777" w:rsidR="00E50604" w:rsidRDefault="00E50604" w:rsidP="00E50604">
      <w:pPr>
        <w:ind w:firstLine="480"/>
      </w:pPr>
      <w:r>
        <w:t xml:space="preserve">    p2 = np.array([350, 50])</w:t>
      </w:r>
    </w:p>
    <w:p w14:paraId="4E4887AA" w14:textId="77777777" w:rsidR="00E50604" w:rsidRDefault="00E50604" w:rsidP="00E50604">
      <w:pPr>
        <w:ind w:firstLine="480"/>
      </w:pPr>
      <w:r>
        <w:t xml:space="preserve">    p3 = np.array([450, 450])</w:t>
      </w:r>
    </w:p>
    <w:p w14:paraId="4F895D53" w14:textId="77777777" w:rsidR="00E50604" w:rsidRDefault="00E50604" w:rsidP="00E50604">
      <w:pPr>
        <w:ind w:firstLine="480"/>
      </w:pPr>
    </w:p>
    <w:p w14:paraId="63CE0773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之间生成均匀分布的参数值</w:t>
      </w:r>
      <w:r>
        <w:rPr>
          <w:rFonts w:hint="eastAsia"/>
        </w:rPr>
        <w:t>t</w:t>
      </w:r>
    </w:p>
    <w:p w14:paraId="7200BFDC" w14:textId="77777777" w:rsidR="00E50604" w:rsidRDefault="00E50604" w:rsidP="00E50604">
      <w:pPr>
        <w:ind w:firstLine="480"/>
      </w:pPr>
      <w:r>
        <w:t xml:space="preserve">    t_values = np.linspace(0, 1, 100)</w:t>
      </w:r>
    </w:p>
    <w:p w14:paraId="21CD4925" w14:textId="77777777" w:rsidR="00E50604" w:rsidRDefault="00E50604" w:rsidP="00E50604">
      <w:pPr>
        <w:ind w:firstLine="480"/>
      </w:pPr>
    </w:p>
    <w:p w14:paraId="5B7BCB69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计算三次</w:t>
      </w:r>
      <w:r>
        <w:rPr>
          <w:rFonts w:hint="eastAsia"/>
        </w:rPr>
        <w:t>Bezier</w:t>
      </w:r>
      <w:r>
        <w:rPr>
          <w:rFonts w:hint="eastAsia"/>
        </w:rPr>
        <w:t>曲线上的点</w:t>
      </w:r>
    </w:p>
    <w:p w14:paraId="3737531C" w14:textId="77777777" w:rsidR="00E50604" w:rsidRDefault="00E50604" w:rsidP="00E50604">
      <w:pPr>
        <w:ind w:firstLine="480"/>
      </w:pPr>
      <w:r>
        <w:t xml:space="preserve">    curve_points = np.array([bezier_curve(t, p0, p1, p2, p3) for t in t_values])</w:t>
      </w:r>
    </w:p>
    <w:p w14:paraId="607C3C73" w14:textId="77777777" w:rsidR="00E50604" w:rsidRDefault="00E50604" w:rsidP="00E50604">
      <w:pPr>
        <w:ind w:firstLine="480"/>
      </w:pPr>
    </w:p>
    <w:p w14:paraId="1927FB78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绘制曲线</w:t>
      </w:r>
    </w:p>
    <w:p w14:paraId="2DE6EF74" w14:textId="77777777" w:rsidR="00E50604" w:rsidRDefault="00E50604" w:rsidP="00E50604">
      <w:pPr>
        <w:ind w:firstLine="480"/>
      </w:pPr>
      <w:r>
        <w:t xml:space="preserve">    draw_curve(image, curve_points, color=(0, 0, 0), thickness=2)</w:t>
      </w:r>
    </w:p>
    <w:p w14:paraId="0F7D0C36" w14:textId="77777777" w:rsidR="00E50604" w:rsidRDefault="00E50604" w:rsidP="00E50604">
      <w:pPr>
        <w:ind w:firstLine="480"/>
      </w:pPr>
    </w:p>
    <w:p w14:paraId="4B4A29A4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绘制控制点和控制折线</w:t>
      </w:r>
    </w:p>
    <w:p w14:paraId="772C50FE" w14:textId="77777777" w:rsidR="00E50604" w:rsidRDefault="00E50604" w:rsidP="00E50604">
      <w:pPr>
        <w:ind w:firstLine="480"/>
      </w:pPr>
      <w:r>
        <w:t xml:space="preserve">    control_points = np.array([p0, p1, p2, p3])</w:t>
      </w:r>
    </w:p>
    <w:p w14:paraId="7A2C06FF" w14:textId="77777777" w:rsidR="00E50604" w:rsidRDefault="00E50604" w:rsidP="00E50604">
      <w:pPr>
        <w:ind w:firstLine="480"/>
      </w:pPr>
      <w:r>
        <w:lastRenderedPageBreak/>
        <w:t xml:space="preserve">    for i in range(len(control_points) - 1):</w:t>
      </w:r>
    </w:p>
    <w:p w14:paraId="0615660B" w14:textId="77777777" w:rsidR="00E50604" w:rsidRDefault="00E50604" w:rsidP="00E50604">
      <w:pPr>
        <w:ind w:firstLine="480"/>
      </w:pPr>
      <w:r>
        <w:t xml:space="preserve">        cv.line(image, tuple(control_points[i]), tuple(control_points[i + 1]), (0, 0, 255), 1)</w:t>
      </w:r>
    </w:p>
    <w:p w14:paraId="7DF85BC8" w14:textId="77777777" w:rsidR="00E50604" w:rsidRDefault="00E50604" w:rsidP="00E50604">
      <w:pPr>
        <w:ind w:firstLine="480"/>
      </w:pPr>
      <w:r>
        <w:t xml:space="preserve">    cv.drawMarker(image, tuple(p0), (0, 0, 255), cv.MARKER_STAR, 10, 2)</w:t>
      </w:r>
    </w:p>
    <w:p w14:paraId="3BE5F2CE" w14:textId="77777777" w:rsidR="00E50604" w:rsidRDefault="00E50604" w:rsidP="00E50604">
      <w:pPr>
        <w:ind w:firstLine="480"/>
      </w:pPr>
      <w:r>
        <w:t xml:space="preserve">    cv.drawMarker(image, tuple(p1), (0, 0, 255), cv.MARKER_STAR, 10, 2)</w:t>
      </w:r>
    </w:p>
    <w:p w14:paraId="7FA09915" w14:textId="77777777" w:rsidR="00E50604" w:rsidRDefault="00E50604" w:rsidP="00E50604">
      <w:pPr>
        <w:ind w:firstLine="480"/>
      </w:pPr>
      <w:r>
        <w:t xml:space="preserve">    cv.drawMarker(image, tuple(p2), (0, 0, 255), cv.MARKER_STAR, 10, 2)</w:t>
      </w:r>
    </w:p>
    <w:p w14:paraId="4F1DA913" w14:textId="77777777" w:rsidR="00E50604" w:rsidRDefault="00E50604" w:rsidP="00E50604">
      <w:pPr>
        <w:ind w:firstLine="480"/>
      </w:pPr>
      <w:r>
        <w:t xml:space="preserve">    cv.drawMarker(image, tuple(p3), (0, 0, 255), cv.MARKER_STAR, 10, 2)</w:t>
      </w:r>
    </w:p>
    <w:p w14:paraId="3FEC0DDA" w14:textId="77777777" w:rsidR="00E50604" w:rsidRDefault="00E50604" w:rsidP="00E50604">
      <w:pPr>
        <w:ind w:firstLine="480"/>
      </w:pPr>
    </w:p>
    <w:p w14:paraId="5DDC36C4" w14:textId="77777777" w:rsidR="00E50604" w:rsidRDefault="00E50604" w:rsidP="00E50604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显示图像</w:t>
      </w:r>
    </w:p>
    <w:p w14:paraId="642DDD7C" w14:textId="77777777" w:rsidR="00E50604" w:rsidRDefault="00E50604" w:rsidP="00E50604">
      <w:pPr>
        <w:ind w:firstLine="480"/>
      </w:pPr>
      <w:r>
        <w:t xml:space="preserve">    cv.imshow('Bezier Curve', image)</w:t>
      </w:r>
    </w:p>
    <w:p w14:paraId="4E96C78C" w14:textId="77777777" w:rsidR="00E50604" w:rsidRDefault="00E50604" w:rsidP="00E50604">
      <w:pPr>
        <w:ind w:firstLine="480"/>
      </w:pPr>
      <w:r>
        <w:t xml:space="preserve">    cv.waitKey(0)</w:t>
      </w:r>
    </w:p>
    <w:p w14:paraId="0972161C" w14:textId="77777777" w:rsidR="00E50604" w:rsidRDefault="00E50604" w:rsidP="00E50604">
      <w:pPr>
        <w:ind w:firstLine="480"/>
      </w:pPr>
      <w:r>
        <w:t xml:space="preserve">    cv.destroyAllWindows()</w:t>
      </w:r>
    </w:p>
    <w:p w14:paraId="6F05BDF4" w14:textId="3B805F2E" w:rsidR="00E50604" w:rsidRPr="00E50604" w:rsidRDefault="00E50604" w:rsidP="00E50604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E50604"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0" distR="0" wp14:anchorId="48473695" wp14:editId="16FE794E">
            <wp:extent cx="5939790" cy="6809740"/>
            <wp:effectExtent l="0" t="0" r="3810" b="0"/>
            <wp:docPr id="11392183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D006D" w14:textId="40F95293" w:rsidR="001B4074" w:rsidRDefault="00E50604" w:rsidP="00E50604">
      <w:pPr>
        <w:pStyle w:val="3"/>
      </w:pPr>
      <w:r>
        <w:rPr>
          <w:rFonts w:hint="eastAsia"/>
        </w:rPr>
        <w:t>3.B样条曲线</w:t>
      </w:r>
    </w:p>
    <w:p w14:paraId="17B38A72" w14:textId="77777777" w:rsidR="000D3C28" w:rsidRDefault="000D3C28" w:rsidP="000D3C28">
      <w:pPr>
        <w:ind w:firstLine="480"/>
      </w:pPr>
      <w:r>
        <w:t>def b_spline(x):</w:t>
      </w:r>
    </w:p>
    <w:p w14:paraId="5DD2F18F" w14:textId="77777777" w:rsidR="000D3C28" w:rsidRDefault="000D3C28" w:rsidP="000D3C28">
      <w:pPr>
        <w:ind w:firstLine="480"/>
      </w:pPr>
      <w:r>
        <w:t xml:space="preserve">    if 0 &lt;= np.abs(x) &lt; 1:</w:t>
      </w:r>
    </w:p>
    <w:p w14:paraId="0089D2FF" w14:textId="77777777" w:rsidR="000D3C28" w:rsidRDefault="000D3C28" w:rsidP="000D3C28">
      <w:pPr>
        <w:ind w:firstLine="480"/>
      </w:pPr>
      <w:r>
        <w:t xml:space="preserve">        return np.abs(x) ** 3 / 2.0 - np.abs(x) ** 2 + 2.0 / 3.0</w:t>
      </w:r>
    </w:p>
    <w:p w14:paraId="42701E29" w14:textId="77777777" w:rsidR="000D3C28" w:rsidRDefault="000D3C28" w:rsidP="000D3C28">
      <w:pPr>
        <w:ind w:firstLine="480"/>
      </w:pPr>
      <w:r>
        <w:t xml:space="preserve">    elif 1 &lt;= np.abs(x) &lt; 2:</w:t>
      </w:r>
    </w:p>
    <w:p w14:paraId="6241D419" w14:textId="77777777" w:rsidR="000D3C28" w:rsidRDefault="000D3C28" w:rsidP="000D3C28">
      <w:pPr>
        <w:ind w:firstLine="480"/>
      </w:pPr>
      <w:r>
        <w:t xml:space="preserve">        return -1.0 / 6.0 * np.abs(x) ** 3 + np.abs(x) ** 2 - 2 * np.abs(x) + 4.0 / 3.0</w:t>
      </w:r>
    </w:p>
    <w:p w14:paraId="1272BA25" w14:textId="77777777" w:rsidR="000D3C28" w:rsidRDefault="000D3C28" w:rsidP="000D3C28">
      <w:pPr>
        <w:ind w:firstLine="480"/>
      </w:pPr>
      <w:r>
        <w:lastRenderedPageBreak/>
        <w:t xml:space="preserve">    else:</w:t>
      </w:r>
    </w:p>
    <w:p w14:paraId="565BE8F8" w14:textId="77777777" w:rsidR="000D3C28" w:rsidRDefault="000D3C28" w:rsidP="000D3C28">
      <w:pPr>
        <w:ind w:firstLine="480"/>
      </w:pPr>
      <w:r>
        <w:t xml:space="preserve">        return 0.0</w:t>
      </w:r>
    </w:p>
    <w:p w14:paraId="1F054F88" w14:textId="77777777" w:rsidR="000D3C28" w:rsidRDefault="000D3C28" w:rsidP="000D3C28">
      <w:pPr>
        <w:ind w:firstLine="480"/>
      </w:pPr>
    </w:p>
    <w:p w14:paraId="29C8DB4A" w14:textId="77777777" w:rsidR="000D3C28" w:rsidRDefault="000D3C28" w:rsidP="000D3C28">
      <w:pPr>
        <w:ind w:firstLine="480"/>
      </w:pPr>
    </w:p>
    <w:p w14:paraId="19917948" w14:textId="77777777" w:rsidR="000D3C28" w:rsidRDefault="000D3C28" w:rsidP="000D3C28">
      <w:pPr>
        <w:ind w:firstLine="480"/>
      </w:pPr>
      <w:r>
        <w:t>def draw_bspline(points, img):</w:t>
      </w:r>
    </w:p>
    <w:p w14:paraId="7CE678FF" w14:textId="77777777" w:rsidR="000D3C28" w:rsidRDefault="000D3C28" w:rsidP="000D3C28">
      <w:pPr>
        <w:ind w:firstLine="480"/>
      </w:pPr>
      <w:r>
        <w:t xml:space="preserve">    n_points = len(points)</w:t>
      </w:r>
    </w:p>
    <w:p w14:paraId="30BCD788" w14:textId="77777777" w:rsidR="000D3C28" w:rsidRDefault="000D3C28" w:rsidP="000D3C28">
      <w:pPr>
        <w:ind w:firstLine="480"/>
      </w:pPr>
      <w:r>
        <w:t xml:space="preserve">    for i in range(n_points - 3):</w:t>
      </w:r>
    </w:p>
    <w:p w14:paraId="57A550D9" w14:textId="77777777" w:rsidR="000D3C28" w:rsidRDefault="000D3C28" w:rsidP="000D3C28">
      <w:pPr>
        <w:ind w:firstLine="480"/>
      </w:pPr>
      <w:r>
        <w:t xml:space="preserve">        for t in np.arange(0, 1, 0.01):</w:t>
      </w:r>
    </w:p>
    <w:p w14:paraId="7C1B89DE" w14:textId="77777777" w:rsidR="000D3C28" w:rsidRDefault="000D3C28" w:rsidP="000D3C28">
      <w:pPr>
        <w:ind w:firstLine="480"/>
      </w:pPr>
      <w:r>
        <w:t xml:space="preserve">            x = (1 - t) ** 3 * points[i][0] + 3 * t * (1 - t) ** 2 * points[i + 1][0] + 3 * t ** 2 * (1 - t) * \</w:t>
      </w:r>
    </w:p>
    <w:p w14:paraId="4784FF36" w14:textId="77777777" w:rsidR="000D3C28" w:rsidRDefault="000D3C28" w:rsidP="000D3C28">
      <w:pPr>
        <w:ind w:firstLine="480"/>
      </w:pPr>
      <w:r>
        <w:t xml:space="preserve">                points[i + 2][0] + t ** 3 * points[i + 3][0]</w:t>
      </w:r>
    </w:p>
    <w:p w14:paraId="543F944E" w14:textId="77777777" w:rsidR="000D3C28" w:rsidRDefault="000D3C28" w:rsidP="000D3C28">
      <w:pPr>
        <w:ind w:firstLine="480"/>
      </w:pPr>
      <w:r>
        <w:t xml:space="preserve">            y = (1 - t) ** 3 * points[i][1] + 3 * t * (1 - t) ** 2 * points[i + 1][1] + 3 * t ** 2 * (1 - t) * \</w:t>
      </w:r>
    </w:p>
    <w:p w14:paraId="26295E70" w14:textId="77777777" w:rsidR="000D3C28" w:rsidRDefault="000D3C28" w:rsidP="000D3C28">
      <w:pPr>
        <w:ind w:firstLine="480"/>
      </w:pPr>
      <w:r>
        <w:t xml:space="preserve">                points[i + 2][1] + t ** 3 * points[i + 3][1]</w:t>
      </w:r>
    </w:p>
    <w:p w14:paraId="1C18A9F5" w14:textId="77777777" w:rsidR="000D3C28" w:rsidRDefault="000D3C28" w:rsidP="000D3C28">
      <w:pPr>
        <w:ind w:firstLine="480"/>
      </w:pPr>
      <w:r>
        <w:t xml:space="preserve">            x, y = int(x), int(y)</w:t>
      </w:r>
    </w:p>
    <w:p w14:paraId="793CE97A" w14:textId="77777777" w:rsidR="000D3C28" w:rsidRDefault="000D3C28" w:rsidP="000D3C28">
      <w:pPr>
        <w:ind w:firstLine="480"/>
      </w:pPr>
      <w:r>
        <w:t xml:space="preserve">            img[y, x, :] = [0, 0, 255]</w:t>
      </w:r>
    </w:p>
    <w:p w14:paraId="30D5E67B" w14:textId="77777777" w:rsidR="000D3C28" w:rsidRDefault="000D3C28" w:rsidP="000D3C28">
      <w:pPr>
        <w:ind w:firstLine="480"/>
      </w:pPr>
      <w:r>
        <w:t xml:space="preserve">    return img</w:t>
      </w:r>
    </w:p>
    <w:p w14:paraId="18F7CB96" w14:textId="77777777" w:rsidR="000D3C28" w:rsidRDefault="000D3C28" w:rsidP="000D3C28">
      <w:pPr>
        <w:ind w:firstLine="480"/>
      </w:pPr>
    </w:p>
    <w:p w14:paraId="7549F73B" w14:textId="77777777" w:rsidR="000D3C28" w:rsidRDefault="000D3C28" w:rsidP="000D3C28">
      <w:pPr>
        <w:ind w:firstLine="480"/>
      </w:pPr>
    </w:p>
    <w:p w14:paraId="319E860D" w14:textId="77777777" w:rsidR="000D3C28" w:rsidRDefault="000D3C28" w:rsidP="000D3C28">
      <w:pPr>
        <w:ind w:firstLine="480"/>
      </w:pPr>
      <w:r>
        <w:t>def B(image):</w:t>
      </w:r>
    </w:p>
    <w:p w14:paraId="29895EB1" w14:textId="77777777" w:rsidR="000D3C28" w:rsidRDefault="000D3C28" w:rsidP="000D3C28">
      <w:pPr>
        <w:ind w:firstLine="480"/>
      </w:pPr>
      <w:r>
        <w:t xml:space="preserve">    points = np.array([[50, 200], [150, 50], [350, 350], [400, 200]], np.int32)</w:t>
      </w:r>
    </w:p>
    <w:p w14:paraId="16026819" w14:textId="77777777" w:rsidR="000D3C28" w:rsidRDefault="000D3C28" w:rsidP="000D3C28">
      <w:pPr>
        <w:ind w:firstLine="480"/>
      </w:pPr>
    </w:p>
    <w:p w14:paraId="7560389B" w14:textId="77777777" w:rsidR="000D3C28" w:rsidRDefault="000D3C28" w:rsidP="000D3C28">
      <w:pPr>
        <w:ind w:firstLine="480"/>
      </w:pPr>
      <w:r>
        <w:t xml:space="preserve">    image = draw_bspline(points, image)</w:t>
      </w:r>
    </w:p>
    <w:p w14:paraId="076894FD" w14:textId="77777777" w:rsidR="000D3C28" w:rsidRDefault="000D3C28" w:rsidP="000D3C28">
      <w:pPr>
        <w:ind w:firstLine="480"/>
      </w:pPr>
      <w:r>
        <w:t xml:space="preserve">    cv.imshow("B-spline Curve", image)</w:t>
      </w:r>
    </w:p>
    <w:p w14:paraId="522858FE" w14:textId="77777777" w:rsidR="000D3C28" w:rsidRDefault="000D3C28" w:rsidP="000D3C28">
      <w:pPr>
        <w:ind w:firstLine="480"/>
      </w:pPr>
      <w:r>
        <w:t xml:space="preserve">    cv.waitKey(0)</w:t>
      </w:r>
    </w:p>
    <w:p w14:paraId="1008DF89" w14:textId="70EAF31E" w:rsidR="000D3C28" w:rsidRDefault="000D3C28" w:rsidP="000D3C28">
      <w:pPr>
        <w:ind w:firstLine="480"/>
      </w:pPr>
      <w:r>
        <w:t xml:space="preserve">    cv.destroyAllWindows()</w:t>
      </w:r>
    </w:p>
    <w:p w14:paraId="0BBB393F" w14:textId="61D6CA2A" w:rsidR="000D3C28" w:rsidRDefault="000D3C28" w:rsidP="000D3C28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0D3C28"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0" distR="0" wp14:anchorId="60B4D143" wp14:editId="49192F7D">
            <wp:extent cx="5939790" cy="6809740"/>
            <wp:effectExtent l="0" t="0" r="3810" b="0"/>
            <wp:docPr id="554285324" name="图片 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85324" name="图片 3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4E0B" w14:textId="77777777" w:rsidR="000D3C28" w:rsidRDefault="000D3C28" w:rsidP="000D3C28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</w:p>
    <w:p w14:paraId="68BF5EEC" w14:textId="5D35D106" w:rsidR="00D739C8" w:rsidRDefault="00D739C8" w:rsidP="00D739C8">
      <w:pPr>
        <w:pStyle w:val="3"/>
      </w:pPr>
      <w:r w:rsidRPr="00D739C8">
        <w:rPr>
          <w:rFonts w:hint="eastAsia"/>
        </w:rPr>
        <w:t>4.变换算法</w:t>
      </w:r>
    </w:p>
    <w:p w14:paraId="7DBFC263" w14:textId="77777777" w:rsidR="00D739C8" w:rsidRDefault="00D739C8" w:rsidP="00D739C8">
      <w:pPr>
        <w:ind w:firstLine="480"/>
      </w:pPr>
      <w:r>
        <w:t>import numpy as np</w:t>
      </w:r>
    </w:p>
    <w:p w14:paraId="40913F15" w14:textId="77777777" w:rsidR="00D739C8" w:rsidRDefault="00D739C8" w:rsidP="00D739C8">
      <w:pPr>
        <w:ind w:firstLine="480"/>
      </w:pPr>
      <w:r>
        <w:t>import math</w:t>
      </w:r>
    </w:p>
    <w:p w14:paraId="1F2DF0DB" w14:textId="77777777" w:rsidR="00D739C8" w:rsidRDefault="00D739C8" w:rsidP="00D739C8">
      <w:pPr>
        <w:ind w:firstLine="480"/>
      </w:pPr>
      <w:r>
        <w:t>import cv2 as cv</w:t>
      </w:r>
    </w:p>
    <w:p w14:paraId="407DCE6F" w14:textId="77777777" w:rsidR="00D739C8" w:rsidRDefault="00D739C8" w:rsidP="00D739C8">
      <w:pPr>
        <w:ind w:firstLine="480"/>
      </w:pPr>
    </w:p>
    <w:p w14:paraId="3565601A" w14:textId="77777777" w:rsidR="00D739C8" w:rsidRDefault="00D739C8" w:rsidP="00D739C8">
      <w:pPr>
        <w:ind w:firstLine="480"/>
      </w:pPr>
      <w:r>
        <w:lastRenderedPageBreak/>
        <w:t>def DDALine(x1, y1, x2, y2):</w:t>
      </w:r>
    </w:p>
    <w:p w14:paraId="0D248EE1" w14:textId="77777777" w:rsidR="00D739C8" w:rsidRDefault="00D739C8" w:rsidP="00D739C8">
      <w:pPr>
        <w:ind w:firstLine="480"/>
      </w:pPr>
      <w:r>
        <w:t xml:space="preserve">    dx = x2 - x1</w:t>
      </w:r>
    </w:p>
    <w:p w14:paraId="4E8A0183" w14:textId="77777777" w:rsidR="00D739C8" w:rsidRDefault="00D739C8" w:rsidP="00D739C8">
      <w:pPr>
        <w:ind w:firstLine="480"/>
      </w:pPr>
      <w:r>
        <w:t xml:space="preserve">    dy = y2 - y1</w:t>
      </w:r>
    </w:p>
    <w:p w14:paraId="1F68EC23" w14:textId="77777777" w:rsidR="00D739C8" w:rsidRDefault="00D739C8" w:rsidP="00D739C8">
      <w:pPr>
        <w:ind w:firstLine="480"/>
      </w:pPr>
      <w:r>
        <w:t xml:space="preserve">    tmp = 0</w:t>
      </w:r>
    </w:p>
    <w:p w14:paraId="1737C39F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斜率判断</w:t>
      </w:r>
    </w:p>
    <w:p w14:paraId="51587A7C" w14:textId="77777777" w:rsidR="00D739C8" w:rsidRDefault="00D739C8" w:rsidP="00D739C8">
      <w:pPr>
        <w:ind w:firstLine="480"/>
      </w:pPr>
      <w:r>
        <w:t xml:space="preserve">    if (abs(dx) &gt; abs(dy)):</w:t>
      </w:r>
    </w:p>
    <w:p w14:paraId="4A5FCB13" w14:textId="77777777" w:rsidR="00D739C8" w:rsidRDefault="00D739C8" w:rsidP="00D739C8">
      <w:pPr>
        <w:ind w:firstLine="480"/>
      </w:pPr>
      <w:r>
        <w:t xml:space="preserve">        tmp = abs(dx)</w:t>
      </w:r>
    </w:p>
    <w:p w14:paraId="57FE848C" w14:textId="77777777" w:rsidR="00D739C8" w:rsidRDefault="00D739C8" w:rsidP="00D739C8">
      <w:pPr>
        <w:ind w:firstLine="480"/>
      </w:pPr>
      <w:r>
        <w:t xml:space="preserve">    else:</w:t>
      </w:r>
    </w:p>
    <w:p w14:paraId="5A2FD73C" w14:textId="77777777" w:rsidR="00D739C8" w:rsidRDefault="00D739C8" w:rsidP="00D739C8">
      <w:pPr>
        <w:ind w:firstLine="480"/>
      </w:pPr>
      <w:r>
        <w:t xml:space="preserve">        tmp = abs(dy)</w:t>
      </w:r>
    </w:p>
    <w:p w14:paraId="7860F39B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一个等于</w:t>
      </w:r>
      <w:r>
        <w:rPr>
          <w:rFonts w:hint="eastAsia"/>
        </w:rPr>
        <w:t>1</w:t>
      </w:r>
      <w:r>
        <w:rPr>
          <w:rFonts w:hint="eastAsia"/>
        </w:rPr>
        <w:t>，一个小于</w:t>
      </w:r>
      <w:r>
        <w:rPr>
          <w:rFonts w:hint="eastAsia"/>
        </w:rPr>
        <w:t>1</w:t>
      </w:r>
    </w:p>
    <w:p w14:paraId="3A6E8735" w14:textId="77777777" w:rsidR="00D739C8" w:rsidRDefault="00D739C8" w:rsidP="00D739C8">
      <w:pPr>
        <w:ind w:firstLine="480"/>
      </w:pPr>
      <w:r>
        <w:t xml:space="preserve">    delta_x = float(dx / tmp)</w:t>
      </w:r>
    </w:p>
    <w:p w14:paraId="3D45C682" w14:textId="77777777" w:rsidR="00D739C8" w:rsidRDefault="00D739C8" w:rsidP="00D739C8">
      <w:pPr>
        <w:ind w:firstLine="480"/>
      </w:pPr>
      <w:r>
        <w:t xml:space="preserve">    delta_y = float(dy / tmp)</w:t>
      </w:r>
    </w:p>
    <w:p w14:paraId="38DD434B" w14:textId="77777777" w:rsidR="00D739C8" w:rsidRDefault="00D739C8" w:rsidP="00D739C8">
      <w:pPr>
        <w:ind w:firstLine="480"/>
      </w:pPr>
      <w:r>
        <w:t xml:space="preserve">    x = x1 + 0.5</w:t>
      </w:r>
    </w:p>
    <w:p w14:paraId="1B6B5476" w14:textId="77777777" w:rsidR="00D739C8" w:rsidRDefault="00D739C8" w:rsidP="00D739C8">
      <w:pPr>
        <w:ind w:firstLine="480"/>
      </w:pPr>
      <w:r>
        <w:t xml:space="preserve">    y = y1 + 0.5</w:t>
      </w:r>
    </w:p>
    <w:p w14:paraId="7F93FFE4" w14:textId="77777777" w:rsidR="00D739C8" w:rsidRDefault="00D739C8" w:rsidP="00D739C8">
      <w:pPr>
        <w:ind w:firstLine="480"/>
      </w:pPr>
      <w:r>
        <w:t xml:space="preserve">    for i in range(0, int(tmp + 1)):</w:t>
      </w:r>
    </w:p>
    <w:p w14:paraId="6BCCC38A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# </w:t>
      </w:r>
      <w:r>
        <w:rPr>
          <w:rFonts w:hint="eastAsia"/>
        </w:rPr>
        <w:t>绘制像素点</w:t>
      </w:r>
    </w:p>
    <w:p w14:paraId="29766CC3" w14:textId="77777777" w:rsidR="00D739C8" w:rsidRDefault="00D739C8" w:rsidP="00D739C8">
      <w:pPr>
        <w:ind w:firstLine="480"/>
      </w:pPr>
      <w:r>
        <w:t xml:space="preserve">        image[int(x), int(y)] = [0, 0, 0]</w:t>
      </w:r>
    </w:p>
    <w:p w14:paraId="3F373069" w14:textId="77777777" w:rsidR="00D739C8" w:rsidRDefault="00D739C8" w:rsidP="00D739C8">
      <w:pPr>
        <w:ind w:firstLine="480"/>
      </w:pPr>
      <w:r>
        <w:t xml:space="preserve">        x += delta_x</w:t>
      </w:r>
    </w:p>
    <w:p w14:paraId="4348EF21" w14:textId="77777777" w:rsidR="00D739C8" w:rsidRDefault="00D739C8" w:rsidP="00D739C8">
      <w:pPr>
        <w:ind w:firstLine="480"/>
      </w:pPr>
      <w:r>
        <w:t xml:space="preserve">        y += delta_y</w:t>
      </w:r>
    </w:p>
    <w:p w14:paraId="600AADA9" w14:textId="77777777" w:rsidR="00D739C8" w:rsidRDefault="00D739C8" w:rsidP="00D739C8">
      <w:pPr>
        <w:ind w:firstLine="480"/>
      </w:pPr>
    </w:p>
    <w:p w14:paraId="14B52315" w14:textId="77777777" w:rsidR="00D739C8" w:rsidRDefault="00D739C8" w:rsidP="00D739C8">
      <w:pPr>
        <w:ind w:firstLine="480"/>
      </w:pPr>
      <w:r>
        <w:t>def lineMidPoint(x1, y1, x2, y2):</w:t>
      </w:r>
    </w:p>
    <w:p w14:paraId="040FABAF" w14:textId="77777777" w:rsidR="00D739C8" w:rsidRDefault="00D739C8" w:rsidP="00D739C8">
      <w:pPr>
        <w:ind w:firstLine="480"/>
      </w:pPr>
      <w:r>
        <w:t xml:space="preserve">    x = x1</w:t>
      </w:r>
    </w:p>
    <w:p w14:paraId="6839FDE3" w14:textId="77777777" w:rsidR="00D739C8" w:rsidRDefault="00D739C8" w:rsidP="00D739C8">
      <w:pPr>
        <w:ind w:firstLine="480"/>
      </w:pPr>
      <w:r>
        <w:t xml:space="preserve">    y = y1</w:t>
      </w:r>
    </w:p>
    <w:p w14:paraId="13CDD8D7" w14:textId="77777777" w:rsidR="00D739C8" w:rsidRDefault="00D739C8" w:rsidP="00D739C8">
      <w:pPr>
        <w:ind w:firstLine="480"/>
      </w:pPr>
    </w:p>
    <w:p w14:paraId="5B046EBF" w14:textId="77777777" w:rsidR="00D739C8" w:rsidRDefault="00D739C8" w:rsidP="00D739C8">
      <w:pPr>
        <w:ind w:firstLine="480"/>
      </w:pPr>
      <w:r>
        <w:rPr>
          <w:rFonts w:hint="eastAsia"/>
        </w:rPr>
        <w:t xml:space="preserve">    a = y1 - y2  # </w:t>
      </w:r>
      <w:r>
        <w:rPr>
          <w:rFonts w:hint="eastAsia"/>
        </w:rPr>
        <w:t>计算差距</w:t>
      </w:r>
    </w:p>
    <w:p w14:paraId="54196988" w14:textId="77777777" w:rsidR="00D739C8" w:rsidRDefault="00D739C8" w:rsidP="00D739C8">
      <w:pPr>
        <w:ind w:firstLine="480"/>
      </w:pPr>
      <w:r>
        <w:t xml:space="preserve">    b = x2 - x1</w:t>
      </w:r>
    </w:p>
    <w:p w14:paraId="6DF25F92" w14:textId="77777777" w:rsidR="00D739C8" w:rsidRDefault="00D739C8" w:rsidP="00D739C8">
      <w:pPr>
        <w:ind w:firstLine="480"/>
      </w:pPr>
      <w:r>
        <w:t xml:space="preserve">    if b &gt;= 0:</w:t>
      </w:r>
    </w:p>
    <w:p w14:paraId="064943BA" w14:textId="77777777" w:rsidR="00D739C8" w:rsidRDefault="00D739C8" w:rsidP="00D739C8">
      <w:pPr>
        <w:ind w:firstLine="480"/>
      </w:pPr>
      <w:r>
        <w:t xml:space="preserve">        cx = 1</w:t>
      </w:r>
    </w:p>
    <w:p w14:paraId="43B7E866" w14:textId="77777777" w:rsidR="00D739C8" w:rsidRDefault="00D739C8" w:rsidP="00D739C8">
      <w:pPr>
        <w:ind w:firstLine="480"/>
      </w:pPr>
      <w:r>
        <w:t xml:space="preserve">    else:</w:t>
      </w:r>
    </w:p>
    <w:p w14:paraId="015B62E1" w14:textId="77777777" w:rsidR="00D739C8" w:rsidRDefault="00D739C8" w:rsidP="00D739C8">
      <w:pPr>
        <w:ind w:firstLine="480"/>
      </w:pPr>
      <w:r>
        <w:t xml:space="preserve">        b = -b</w:t>
      </w:r>
    </w:p>
    <w:p w14:paraId="29ED12B4" w14:textId="77777777" w:rsidR="00D739C8" w:rsidRDefault="00D739C8" w:rsidP="00D739C8">
      <w:pPr>
        <w:ind w:firstLine="480"/>
      </w:pPr>
      <w:r>
        <w:t xml:space="preserve">        cx = -1</w:t>
      </w:r>
    </w:p>
    <w:p w14:paraId="06F34961" w14:textId="77777777" w:rsidR="00D739C8" w:rsidRDefault="00D739C8" w:rsidP="00D739C8">
      <w:pPr>
        <w:ind w:firstLine="480"/>
      </w:pPr>
      <w:r>
        <w:t xml:space="preserve">    if a &lt;= 0:</w:t>
      </w:r>
    </w:p>
    <w:p w14:paraId="3E52BFE1" w14:textId="77777777" w:rsidR="00D739C8" w:rsidRDefault="00D739C8" w:rsidP="00D739C8">
      <w:pPr>
        <w:ind w:firstLine="480"/>
      </w:pPr>
      <w:r>
        <w:t xml:space="preserve">        cy = 1</w:t>
      </w:r>
    </w:p>
    <w:p w14:paraId="0797EE53" w14:textId="77777777" w:rsidR="00D739C8" w:rsidRDefault="00D739C8" w:rsidP="00D739C8">
      <w:pPr>
        <w:ind w:firstLine="480"/>
      </w:pPr>
      <w:r>
        <w:t xml:space="preserve">    else:</w:t>
      </w:r>
    </w:p>
    <w:p w14:paraId="6A9E9E32" w14:textId="77777777" w:rsidR="00D739C8" w:rsidRDefault="00D739C8" w:rsidP="00D739C8">
      <w:pPr>
        <w:ind w:firstLine="480"/>
      </w:pPr>
      <w:r>
        <w:lastRenderedPageBreak/>
        <w:t xml:space="preserve">        a = -a</w:t>
      </w:r>
    </w:p>
    <w:p w14:paraId="6227DF45" w14:textId="77777777" w:rsidR="00D739C8" w:rsidRDefault="00D739C8" w:rsidP="00D739C8">
      <w:pPr>
        <w:ind w:firstLine="480"/>
      </w:pPr>
      <w:r>
        <w:t xml:space="preserve">        cy = -1</w:t>
      </w:r>
    </w:p>
    <w:p w14:paraId="2EAD449E" w14:textId="77777777" w:rsidR="00D739C8" w:rsidRDefault="00D739C8" w:rsidP="00D739C8">
      <w:pPr>
        <w:ind w:firstLine="480"/>
      </w:pPr>
    </w:p>
    <w:p w14:paraId="482E201D" w14:textId="77777777" w:rsidR="00D739C8" w:rsidRDefault="00D739C8" w:rsidP="00D739C8">
      <w:pPr>
        <w:ind w:firstLine="480"/>
      </w:pPr>
      <w:r>
        <w:t xml:space="preserve">    image[x, y] = [0, 0, 0]</w:t>
      </w:r>
    </w:p>
    <w:p w14:paraId="2C92D3A6" w14:textId="77777777" w:rsidR="00D739C8" w:rsidRDefault="00D739C8" w:rsidP="00D739C8">
      <w:pPr>
        <w:ind w:firstLine="480"/>
      </w:pPr>
    </w:p>
    <w:p w14:paraId="17CE5C5A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斜率绝对值</w:t>
      </w:r>
      <w:r>
        <w:rPr>
          <w:rFonts w:hint="eastAsia"/>
        </w:rPr>
        <w:t xml:space="preserve"> &lt;= 1</w:t>
      </w:r>
    </w:p>
    <w:p w14:paraId="62B9A263" w14:textId="77777777" w:rsidR="00D739C8" w:rsidRDefault="00D739C8" w:rsidP="00D739C8">
      <w:pPr>
        <w:ind w:firstLine="480"/>
      </w:pPr>
      <w:r>
        <w:t xml:space="preserve">    if (-a &lt;= b):</w:t>
      </w:r>
    </w:p>
    <w:p w14:paraId="0697AAED" w14:textId="77777777" w:rsidR="00D739C8" w:rsidRDefault="00D739C8" w:rsidP="00D739C8">
      <w:pPr>
        <w:ind w:firstLine="480"/>
      </w:pPr>
      <w:r>
        <w:t xml:space="preserve">        d = 2 * a + b</w:t>
      </w:r>
    </w:p>
    <w:p w14:paraId="0384FC5A" w14:textId="77777777" w:rsidR="00D739C8" w:rsidRDefault="00D739C8" w:rsidP="00D739C8">
      <w:pPr>
        <w:ind w:firstLine="480"/>
      </w:pPr>
      <w:r>
        <w:t xml:space="preserve">        d1 = 2 * a</w:t>
      </w:r>
    </w:p>
    <w:p w14:paraId="1FD1A94B" w14:textId="77777777" w:rsidR="00D739C8" w:rsidRDefault="00D739C8" w:rsidP="00D739C8">
      <w:pPr>
        <w:ind w:firstLine="480"/>
      </w:pPr>
      <w:r>
        <w:t xml:space="preserve">        d2 = 2 * (a + b)</w:t>
      </w:r>
    </w:p>
    <w:p w14:paraId="4958563F" w14:textId="77777777" w:rsidR="00D739C8" w:rsidRDefault="00D739C8" w:rsidP="00D739C8">
      <w:pPr>
        <w:ind w:firstLine="480"/>
      </w:pPr>
      <w:r>
        <w:t xml:space="preserve">        while x != x2:</w:t>
      </w:r>
    </w:p>
    <w:p w14:paraId="5CF18AF9" w14:textId="77777777" w:rsidR="00D739C8" w:rsidRDefault="00D739C8" w:rsidP="00D739C8">
      <w:pPr>
        <w:ind w:firstLine="480"/>
      </w:pPr>
      <w:r>
        <w:t xml:space="preserve">            if (d &lt; 0):</w:t>
      </w:r>
    </w:p>
    <w:p w14:paraId="396D555D" w14:textId="77777777" w:rsidR="00D739C8" w:rsidRDefault="00D739C8" w:rsidP="00D739C8">
      <w:pPr>
        <w:ind w:firstLine="480"/>
      </w:pPr>
      <w:r>
        <w:t xml:space="preserve">                y += cy</w:t>
      </w:r>
    </w:p>
    <w:p w14:paraId="3270A1A2" w14:textId="77777777" w:rsidR="00D739C8" w:rsidRDefault="00D739C8" w:rsidP="00D739C8">
      <w:pPr>
        <w:ind w:firstLine="480"/>
      </w:pPr>
      <w:r>
        <w:t xml:space="preserve">                d += d2</w:t>
      </w:r>
    </w:p>
    <w:p w14:paraId="25F59D51" w14:textId="77777777" w:rsidR="00D739C8" w:rsidRDefault="00D739C8" w:rsidP="00D739C8">
      <w:pPr>
        <w:ind w:firstLine="480"/>
      </w:pPr>
      <w:r>
        <w:t xml:space="preserve">            else:</w:t>
      </w:r>
    </w:p>
    <w:p w14:paraId="5AA1019E" w14:textId="77777777" w:rsidR="00D739C8" w:rsidRDefault="00D739C8" w:rsidP="00D739C8">
      <w:pPr>
        <w:ind w:firstLine="480"/>
      </w:pPr>
      <w:r>
        <w:t xml:space="preserve">                d += d1</w:t>
      </w:r>
    </w:p>
    <w:p w14:paraId="6DC7F864" w14:textId="77777777" w:rsidR="00D739C8" w:rsidRDefault="00D739C8" w:rsidP="00D739C8">
      <w:pPr>
        <w:ind w:firstLine="480"/>
      </w:pPr>
      <w:r>
        <w:t xml:space="preserve">            x += cx</w:t>
      </w:r>
    </w:p>
    <w:p w14:paraId="2B91070B" w14:textId="77777777" w:rsidR="00D739C8" w:rsidRDefault="00D739C8" w:rsidP="00D739C8">
      <w:pPr>
        <w:ind w:firstLine="480"/>
      </w:pPr>
      <w:r>
        <w:t xml:space="preserve">            image[x, y] = [0, 0, 0]</w:t>
      </w:r>
    </w:p>
    <w:p w14:paraId="75C80E6E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斜率绝对值</w:t>
      </w:r>
      <w:r>
        <w:rPr>
          <w:rFonts w:hint="eastAsia"/>
        </w:rPr>
        <w:t xml:space="preserve"> &gt; 1</w:t>
      </w:r>
    </w:p>
    <w:p w14:paraId="16DE7F36" w14:textId="77777777" w:rsidR="00D739C8" w:rsidRDefault="00D739C8" w:rsidP="00D739C8">
      <w:pPr>
        <w:ind w:firstLine="480"/>
      </w:pPr>
      <w:r>
        <w:t xml:space="preserve">    else:</w:t>
      </w:r>
    </w:p>
    <w:p w14:paraId="70C2E7CC" w14:textId="77777777" w:rsidR="00D739C8" w:rsidRDefault="00D739C8" w:rsidP="00D739C8">
      <w:pPr>
        <w:ind w:firstLine="480"/>
      </w:pPr>
      <w:r>
        <w:t xml:space="preserve">        d = 2 * b + a</w:t>
      </w:r>
    </w:p>
    <w:p w14:paraId="00436B42" w14:textId="77777777" w:rsidR="00D739C8" w:rsidRDefault="00D739C8" w:rsidP="00D739C8">
      <w:pPr>
        <w:ind w:firstLine="480"/>
      </w:pPr>
      <w:r>
        <w:t xml:space="preserve">        d1 = 2 * b</w:t>
      </w:r>
    </w:p>
    <w:p w14:paraId="3576770D" w14:textId="77777777" w:rsidR="00D739C8" w:rsidRDefault="00D739C8" w:rsidP="00D739C8">
      <w:pPr>
        <w:ind w:firstLine="480"/>
      </w:pPr>
      <w:r>
        <w:t xml:space="preserve">        d2 = 2 * (a + b)</w:t>
      </w:r>
    </w:p>
    <w:p w14:paraId="1CC210C8" w14:textId="77777777" w:rsidR="00D739C8" w:rsidRDefault="00D739C8" w:rsidP="00D739C8">
      <w:pPr>
        <w:ind w:firstLine="480"/>
      </w:pPr>
      <w:r>
        <w:t xml:space="preserve">        while (y != y2):</w:t>
      </w:r>
    </w:p>
    <w:p w14:paraId="5C0A8F76" w14:textId="77777777" w:rsidR="00D739C8" w:rsidRDefault="00D739C8" w:rsidP="00D739C8">
      <w:pPr>
        <w:ind w:firstLine="480"/>
      </w:pPr>
      <w:r>
        <w:t xml:space="preserve">            if (d &lt; 0):</w:t>
      </w:r>
    </w:p>
    <w:p w14:paraId="1C2E94A9" w14:textId="77777777" w:rsidR="00D739C8" w:rsidRDefault="00D739C8" w:rsidP="00D739C8">
      <w:pPr>
        <w:ind w:firstLine="480"/>
      </w:pPr>
      <w:r>
        <w:t xml:space="preserve">                d += d1</w:t>
      </w:r>
    </w:p>
    <w:p w14:paraId="4209D55C" w14:textId="77777777" w:rsidR="00D739C8" w:rsidRDefault="00D739C8" w:rsidP="00D739C8">
      <w:pPr>
        <w:ind w:firstLine="480"/>
      </w:pPr>
      <w:r>
        <w:t xml:space="preserve">            else:</w:t>
      </w:r>
    </w:p>
    <w:p w14:paraId="0E4B0C95" w14:textId="77777777" w:rsidR="00D739C8" w:rsidRDefault="00D739C8" w:rsidP="00D739C8">
      <w:pPr>
        <w:ind w:firstLine="480"/>
      </w:pPr>
      <w:r>
        <w:t xml:space="preserve">                x += cx</w:t>
      </w:r>
    </w:p>
    <w:p w14:paraId="702E61A7" w14:textId="77777777" w:rsidR="00D739C8" w:rsidRDefault="00D739C8" w:rsidP="00D739C8">
      <w:pPr>
        <w:ind w:firstLine="480"/>
      </w:pPr>
      <w:r>
        <w:t xml:space="preserve">                d += d2</w:t>
      </w:r>
    </w:p>
    <w:p w14:paraId="3E654658" w14:textId="77777777" w:rsidR="00D739C8" w:rsidRDefault="00D739C8" w:rsidP="00D739C8">
      <w:pPr>
        <w:ind w:firstLine="480"/>
      </w:pPr>
      <w:r>
        <w:t xml:space="preserve">            y += cy</w:t>
      </w:r>
    </w:p>
    <w:p w14:paraId="4E486F6A" w14:textId="77777777" w:rsidR="00D739C8" w:rsidRDefault="00D739C8" w:rsidP="00D739C8">
      <w:pPr>
        <w:ind w:firstLine="480"/>
      </w:pPr>
      <w:r>
        <w:t xml:space="preserve">            image[x, y] = [0, 0, 0]</w:t>
      </w:r>
    </w:p>
    <w:p w14:paraId="4BE7205B" w14:textId="77777777" w:rsidR="00D739C8" w:rsidRDefault="00D739C8" w:rsidP="00D739C8">
      <w:pPr>
        <w:ind w:firstLine="480"/>
      </w:pPr>
    </w:p>
    <w:p w14:paraId="7CD11DA5" w14:textId="77777777" w:rsidR="00D739C8" w:rsidRDefault="00D739C8" w:rsidP="00D739C8">
      <w:pPr>
        <w:ind w:firstLine="480"/>
      </w:pPr>
      <w:r>
        <w:t>def BresenhamLine(x1, y1, x2, y2):</w:t>
      </w:r>
    </w:p>
    <w:p w14:paraId="7D6B33EE" w14:textId="77777777" w:rsidR="00D739C8" w:rsidRDefault="00D739C8" w:rsidP="00D739C8">
      <w:pPr>
        <w:ind w:firstLine="480"/>
      </w:pPr>
      <w:r>
        <w:t xml:space="preserve">    dx = abs(x2 - x1)</w:t>
      </w:r>
    </w:p>
    <w:p w14:paraId="14B42E5F" w14:textId="77777777" w:rsidR="00D739C8" w:rsidRDefault="00D739C8" w:rsidP="00D739C8">
      <w:pPr>
        <w:ind w:firstLine="480"/>
      </w:pPr>
      <w:r>
        <w:lastRenderedPageBreak/>
        <w:t xml:space="preserve">    dy = abs(y2 - y1)</w:t>
      </w:r>
    </w:p>
    <w:p w14:paraId="5F639E31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根据直线的走势方向，设置变化的单位是正是负</w:t>
      </w:r>
    </w:p>
    <w:p w14:paraId="0BB8BA09" w14:textId="77777777" w:rsidR="00D739C8" w:rsidRDefault="00D739C8" w:rsidP="00D739C8">
      <w:pPr>
        <w:ind w:firstLine="480"/>
      </w:pPr>
      <w:r>
        <w:t xml:space="preserve">    s1 = 1 if ((x2 - x1) &gt; 0) else -1</w:t>
      </w:r>
    </w:p>
    <w:p w14:paraId="48C5A4E4" w14:textId="77777777" w:rsidR="00D739C8" w:rsidRDefault="00D739C8" w:rsidP="00D739C8">
      <w:pPr>
        <w:ind w:firstLine="480"/>
      </w:pPr>
      <w:r>
        <w:t xml:space="preserve">    s2 = 1 if ((y2 - y1) &gt; 0) else -1</w:t>
      </w:r>
    </w:p>
    <w:p w14:paraId="61538C74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根据斜率的大小，交换</w:t>
      </w:r>
      <w:r>
        <w:rPr>
          <w:rFonts w:hint="eastAsia"/>
        </w:rPr>
        <w:t>dx</w:t>
      </w:r>
      <w:r>
        <w:rPr>
          <w:rFonts w:hint="eastAsia"/>
        </w:rPr>
        <w:t>和</w:t>
      </w:r>
      <w:r>
        <w:rPr>
          <w:rFonts w:hint="eastAsia"/>
        </w:rPr>
        <w:t>dy</w:t>
      </w:r>
      <w:r>
        <w:rPr>
          <w:rFonts w:hint="eastAsia"/>
        </w:rPr>
        <w:t>，可以理解为变化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轴使得斜率的绝对值为</w:t>
      </w:r>
      <w:r>
        <w:rPr>
          <w:rFonts w:hint="eastAsia"/>
        </w:rPr>
        <w:t>[0,1]</w:t>
      </w:r>
    </w:p>
    <w:p w14:paraId="5D401EDF" w14:textId="77777777" w:rsidR="00D739C8" w:rsidRDefault="00D739C8" w:rsidP="00D739C8">
      <w:pPr>
        <w:ind w:firstLine="480"/>
      </w:pPr>
      <w:r>
        <w:t xml:space="preserve">    boolInterChange = False</w:t>
      </w:r>
    </w:p>
    <w:p w14:paraId="7FED3DF4" w14:textId="77777777" w:rsidR="00D739C8" w:rsidRDefault="00D739C8" w:rsidP="00D739C8">
      <w:pPr>
        <w:ind w:firstLine="480"/>
      </w:pPr>
      <w:r>
        <w:t xml:space="preserve">    if dy &gt; dx:</w:t>
      </w:r>
    </w:p>
    <w:p w14:paraId="4B6EBDE4" w14:textId="77777777" w:rsidR="00D739C8" w:rsidRDefault="00D739C8" w:rsidP="00D739C8">
      <w:pPr>
        <w:ind w:firstLine="480"/>
      </w:pPr>
      <w:r>
        <w:t xml:space="preserve">        tmp = dx</w:t>
      </w:r>
    </w:p>
    <w:p w14:paraId="72779E3B" w14:textId="77777777" w:rsidR="00D739C8" w:rsidRDefault="00D739C8" w:rsidP="00D739C8">
      <w:pPr>
        <w:ind w:firstLine="480"/>
      </w:pPr>
      <w:r>
        <w:t xml:space="preserve">        dx = dy</w:t>
      </w:r>
    </w:p>
    <w:p w14:paraId="71FE256E" w14:textId="77777777" w:rsidR="00D739C8" w:rsidRDefault="00D739C8" w:rsidP="00D739C8">
      <w:pPr>
        <w:ind w:firstLine="480"/>
      </w:pPr>
      <w:r>
        <w:t xml:space="preserve">        dy = tmp</w:t>
      </w:r>
    </w:p>
    <w:p w14:paraId="3DEEF1A9" w14:textId="77777777" w:rsidR="00D739C8" w:rsidRDefault="00D739C8" w:rsidP="00D739C8">
      <w:pPr>
        <w:ind w:firstLine="480"/>
      </w:pPr>
      <w:r>
        <w:t xml:space="preserve">        boolInterChange = True</w:t>
      </w:r>
    </w:p>
    <w:p w14:paraId="12B9AE40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初始误差</w:t>
      </w:r>
    </w:p>
    <w:p w14:paraId="785E7628" w14:textId="77777777" w:rsidR="00D739C8" w:rsidRDefault="00D739C8" w:rsidP="00D739C8">
      <w:pPr>
        <w:ind w:firstLine="480"/>
      </w:pPr>
      <w:r>
        <w:t xml:space="preserve">    e = 2 * dy - dx</w:t>
      </w:r>
    </w:p>
    <w:p w14:paraId="5AE7E37A" w14:textId="77777777" w:rsidR="00D739C8" w:rsidRDefault="00D739C8" w:rsidP="00D739C8">
      <w:pPr>
        <w:ind w:firstLine="480"/>
      </w:pPr>
      <w:r>
        <w:t xml:space="preserve">    x = x1</w:t>
      </w:r>
    </w:p>
    <w:p w14:paraId="0D0E9E68" w14:textId="77777777" w:rsidR="00D739C8" w:rsidRDefault="00D739C8" w:rsidP="00D739C8">
      <w:pPr>
        <w:ind w:firstLine="480"/>
      </w:pPr>
      <w:r>
        <w:t xml:space="preserve">    y = y1</w:t>
      </w:r>
    </w:p>
    <w:p w14:paraId="04DFC284" w14:textId="77777777" w:rsidR="00D739C8" w:rsidRDefault="00D739C8" w:rsidP="00D739C8">
      <w:pPr>
        <w:ind w:firstLine="480"/>
      </w:pPr>
      <w:r>
        <w:t xml:space="preserve">    for i in range(0, int(dx + 1)):</w:t>
      </w:r>
    </w:p>
    <w:p w14:paraId="1736076A" w14:textId="77777777" w:rsidR="00D739C8" w:rsidRDefault="00D739C8" w:rsidP="00D739C8">
      <w:pPr>
        <w:ind w:firstLine="480"/>
      </w:pPr>
      <w:r>
        <w:t xml:space="preserve">        image[x, y] = [0, 0, 0]</w:t>
      </w:r>
    </w:p>
    <w:p w14:paraId="0EC72F99" w14:textId="77777777" w:rsidR="00D739C8" w:rsidRDefault="00D739C8" w:rsidP="00D739C8">
      <w:pPr>
        <w:ind w:firstLine="480"/>
      </w:pPr>
      <w:r>
        <w:t xml:space="preserve">        if e &gt;= 0:</w:t>
      </w:r>
    </w:p>
    <w:p w14:paraId="0A79BC01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# </w:t>
      </w:r>
      <w:r>
        <w:rPr>
          <w:rFonts w:hint="eastAsia"/>
        </w:rPr>
        <w:t>此时要选择横纵坐标都不同的点，根据斜率的不同，让变化小的一边变化一个单位</w:t>
      </w:r>
    </w:p>
    <w:p w14:paraId="7B2E2769" w14:textId="77777777" w:rsidR="00D739C8" w:rsidRDefault="00D739C8" w:rsidP="00D739C8">
      <w:pPr>
        <w:ind w:firstLine="480"/>
      </w:pPr>
      <w:r>
        <w:t xml:space="preserve">            if boolInterChange:</w:t>
      </w:r>
    </w:p>
    <w:p w14:paraId="34AAD810" w14:textId="77777777" w:rsidR="00D739C8" w:rsidRDefault="00D739C8" w:rsidP="00D739C8">
      <w:pPr>
        <w:ind w:firstLine="480"/>
      </w:pPr>
      <w:r>
        <w:t xml:space="preserve">                x += s1</w:t>
      </w:r>
    </w:p>
    <w:p w14:paraId="192FAD77" w14:textId="77777777" w:rsidR="00D739C8" w:rsidRDefault="00D739C8" w:rsidP="00D739C8">
      <w:pPr>
        <w:ind w:firstLine="480"/>
      </w:pPr>
      <w:r>
        <w:t xml:space="preserve">            else:</w:t>
      </w:r>
    </w:p>
    <w:p w14:paraId="551E64ED" w14:textId="77777777" w:rsidR="00D739C8" w:rsidRDefault="00D739C8" w:rsidP="00D739C8">
      <w:pPr>
        <w:ind w:firstLine="480"/>
      </w:pPr>
      <w:r>
        <w:t xml:space="preserve">                y += s2</w:t>
      </w:r>
    </w:p>
    <w:p w14:paraId="0A12C8DE" w14:textId="77777777" w:rsidR="00D739C8" w:rsidRDefault="00D739C8" w:rsidP="00D739C8">
      <w:pPr>
        <w:ind w:firstLine="480"/>
      </w:pPr>
      <w:r>
        <w:t xml:space="preserve">            e -= 2 * dx</w:t>
      </w:r>
    </w:p>
    <w:p w14:paraId="0DB0AE4A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# </w:t>
      </w:r>
      <w:r>
        <w:rPr>
          <w:rFonts w:hint="eastAsia"/>
        </w:rPr>
        <w:t>根据斜率的不同，让变化大的方向改变一单位，保证两边的变化小于等于</w:t>
      </w:r>
      <w:r>
        <w:rPr>
          <w:rFonts w:hint="eastAsia"/>
        </w:rPr>
        <w:t>1</w:t>
      </w:r>
      <w:r>
        <w:rPr>
          <w:rFonts w:hint="eastAsia"/>
        </w:rPr>
        <w:t>单位，让直线更加均匀</w:t>
      </w:r>
    </w:p>
    <w:p w14:paraId="4E1B04DB" w14:textId="77777777" w:rsidR="00D739C8" w:rsidRDefault="00D739C8" w:rsidP="00D739C8">
      <w:pPr>
        <w:ind w:firstLine="480"/>
      </w:pPr>
      <w:r>
        <w:t xml:space="preserve">        if boolInterChange:</w:t>
      </w:r>
    </w:p>
    <w:p w14:paraId="7D961355" w14:textId="77777777" w:rsidR="00D739C8" w:rsidRDefault="00D739C8" w:rsidP="00D739C8">
      <w:pPr>
        <w:ind w:firstLine="480"/>
      </w:pPr>
      <w:r>
        <w:t xml:space="preserve">            y += s2</w:t>
      </w:r>
    </w:p>
    <w:p w14:paraId="0170928D" w14:textId="77777777" w:rsidR="00D739C8" w:rsidRDefault="00D739C8" w:rsidP="00D739C8">
      <w:pPr>
        <w:ind w:firstLine="480"/>
      </w:pPr>
      <w:r>
        <w:t xml:space="preserve">        else:</w:t>
      </w:r>
    </w:p>
    <w:p w14:paraId="56B2E9A3" w14:textId="77777777" w:rsidR="00D739C8" w:rsidRDefault="00D739C8" w:rsidP="00D739C8">
      <w:pPr>
        <w:ind w:firstLine="480"/>
      </w:pPr>
      <w:r>
        <w:t xml:space="preserve">            x += s1</w:t>
      </w:r>
    </w:p>
    <w:p w14:paraId="28B9F7D2" w14:textId="77777777" w:rsidR="00D739C8" w:rsidRDefault="00D739C8" w:rsidP="00D739C8">
      <w:pPr>
        <w:ind w:firstLine="480"/>
      </w:pPr>
      <w:r>
        <w:t xml:space="preserve">        e += 2 * dy</w:t>
      </w:r>
    </w:p>
    <w:p w14:paraId="0164FDEC" w14:textId="77777777" w:rsidR="00D739C8" w:rsidRDefault="00D739C8" w:rsidP="00D739C8">
      <w:pPr>
        <w:ind w:firstLine="480"/>
      </w:pPr>
    </w:p>
    <w:p w14:paraId="1A6DF6EA" w14:textId="77777777" w:rsidR="00D739C8" w:rsidRDefault="00D739C8" w:rsidP="00D739C8">
      <w:pPr>
        <w:ind w:firstLine="480"/>
      </w:pPr>
      <w:r>
        <w:lastRenderedPageBreak/>
        <w:t>def MidpointCircle(x0, y0, r):</w:t>
      </w:r>
    </w:p>
    <w:p w14:paraId="07A640FC" w14:textId="77777777" w:rsidR="00D739C8" w:rsidRDefault="00D739C8" w:rsidP="00D739C8">
      <w:pPr>
        <w:ind w:firstLine="480"/>
      </w:pPr>
      <w:r>
        <w:rPr>
          <w:rFonts w:hint="eastAsia"/>
        </w:rPr>
        <w:t xml:space="preserve">    x = x0  # </w:t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赋值</w:t>
      </w:r>
    </w:p>
    <w:p w14:paraId="1017B796" w14:textId="77777777" w:rsidR="00D739C8" w:rsidRDefault="00D739C8" w:rsidP="00D739C8">
      <w:pPr>
        <w:ind w:firstLine="480"/>
      </w:pPr>
      <w:r>
        <w:rPr>
          <w:rFonts w:hint="eastAsia"/>
        </w:rPr>
        <w:t xml:space="preserve">    y = y0 + r  # </w:t>
      </w:r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赋值</w:t>
      </w:r>
    </w:p>
    <w:p w14:paraId="78EAC1E1" w14:textId="77777777" w:rsidR="00D739C8" w:rsidRDefault="00D739C8" w:rsidP="00D739C8">
      <w:pPr>
        <w:ind w:firstLine="480"/>
      </w:pPr>
      <w:r>
        <w:rPr>
          <w:rFonts w:hint="eastAsia"/>
        </w:rPr>
        <w:t xml:space="preserve">    d = 1.25 - r  # </w:t>
      </w:r>
      <w:r>
        <w:rPr>
          <w:rFonts w:hint="eastAsia"/>
        </w:rPr>
        <w:t>求</w:t>
      </w:r>
      <w:r>
        <w:rPr>
          <w:rFonts w:hint="eastAsia"/>
        </w:rPr>
        <w:t>d</w:t>
      </w:r>
    </w:p>
    <w:p w14:paraId="611CC8C3" w14:textId="77777777" w:rsidR="00D739C8" w:rsidRDefault="00D739C8" w:rsidP="00D739C8">
      <w:pPr>
        <w:ind w:firstLine="480"/>
      </w:pPr>
      <w:r>
        <w:t xml:space="preserve">    image[x, y] = [0, 0, 0]</w:t>
      </w:r>
    </w:p>
    <w:p w14:paraId="284ED85A" w14:textId="77777777" w:rsidR="00D739C8" w:rsidRDefault="00D739C8" w:rsidP="00D739C8">
      <w:pPr>
        <w:ind w:firstLine="480"/>
      </w:pPr>
      <w:r>
        <w:rPr>
          <w:rFonts w:hint="eastAsia"/>
        </w:rPr>
        <w:t xml:space="preserve">    while x + y0 - x0 - y &lt; 0:  # </w:t>
      </w:r>
      <w:r>
        <w:rPr>
          <w:rFonts w:hint="eastAsia"/>
        </w:rPr>
        <w:t>遍历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</w:p>
    <w:p w14:paraId="73CEC3AB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if d &lt; 0:  # </w:t>
      </w:r>
      <w:r>
        <w:rPr>
          <w:rFonts w:hint="eastAsia"/>
        </w:rPr>
        <w:t>当</w:t>
      </w:r>
      <w:r>
        <w:rPr>
          <w:rFonts w:hint="eastAsia"/>
        </w:rPr>
        <w:t>d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</w:t>
      </w:r>
    </w:p>
    <w:p w14:paraId="5E356231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+ 2 * x + 3 - 2 * x0  # d</w:t>
      </w:r>
      <w:r>
        <w:rPr>
          <w:rFonts w:hint="eastAsia"/>
        </w:rPr>
        <w:t>进行迭代</w:t>
      </w:r>
    </w:p>
    <w:p w14:paraId="4104E15F" w14:textId="77777777" w:rsidR="00D739C8" w:rsidRDefault="00D739C8" w:rsidP="00D739C8">
      <w:pPr>
        <w:ind w:firstLine="480"/>
      </w:pPr>
      <w:r>
        <w:t xml:space="preserve">            x = x + 1</w:t>
      </w:r>
    </w:p>
    <w:p w14:paraId="7346BEBE" w14:textId="77777777" w:rsidR="00D739C8" w:rsidRDefault="00D739C8" w:rsidP="00D739C8">
      <w:pPr>
        <w:ind w:firstLine="480"/>
      </w:pPr>
      <w:r>
        <w:t xml:space="preserve">        else:</w:t>
      </w:r>
    </w:p>
    <w:p w14:paraId="7C1078EE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+ 2 * (x - y) + 5 + 2 * (y0 - x0)  # d</w:t>
      </w:r>
      <w:r>
        <w:rPr>
          <w:rFonts w:hint="eastAsia"/>
        </w:rPr>
        <w:t>进行迭代</w:t>
      </w:r>
    </w:p>
    <w:p w14:paraId="1EFC30AF" w14:textId="77777777" w:rsidR="00D739C8" w:rsidRDefault="00D739C8" w:rsidP="00D739C8">
      <w:pPr>
        <w:ind w:firstLine="480"/>
      </w:pPr>
      <w:r>
        <w:t xml:space="preserve">            x = x + 1  # x + 1</w:t>
      </w:r>
    </w:p>
    <w:p w14:paraId="4BE4648B" w14:textId="77777777" w:rsidR="00D739C8" w:rsidRDefault="00D739C8" w:rsidP="00D739C8">
      <w:pPr>
        <w:ind w:firstLine="480"/>
      </w:pPr>
      <w:r>
        <w:t xml:space="preserve">            y = y - 1  # x + 1</w:t>
      </w:r>
    </w:p>
    <w:p w14:paraId="13F20077" w14:textId="77777777" w:rsidR="00D739C8" w:rsidRDefault="00D739C8" w:rsidP="00D739C8">
      <w:pPr>
        <w:ind w:firstLine="480"/>
      </w:pPr>
    </w:p>
    <w:p w14:paraId="46089226" w14:textId="77777777" w:rsidR="00D739C8" w:rsidRDefault="00D739C8" w:rsidP="00D739C8">
      <w:pPr>
        <w:ind w:firstLine="480"/>
      </w:pPr>
      <w:r>
        <w:t xml:space="preserve">        image[x, y] = [0, 0, 0]</w:t>
      </w:r>
    </w:p>
    <w:p w14:paraId="51DB8921" w14:textId="77777777" w:rsidR="00D739C8" w:rsidRDefault="00D739C8" w:rsidP="00D739C8">
      <w:pPr>
        <w:ind w:firstLine="480"/>
      </w:pPr>
      <w:r>
        <w:t xml:space="preserve">        image[2 * x0 - x, y] = [0, 0, 0]</w:t>
      </w:r>
    </w:p>
    <w:p w14:paraId="6E28A235" w14:textId="77777777" w:rsidR="00D739C8" w:rsidRDefault="00D739C8" w:rsidP="00D739C8">
      <w:pPr>
        <w:ind w:firstLine="480"/>
      </w:pPr>
      <w:r>
        <w:t xml:space="preserve">        image[x0 + y0 - y, x0 + y0 - x] = [0, 0, 0]</w:t>
      </w:r>
    </w:p>
    <w:p w14:paraId="27E3C8B0" w14:textId="77777777" w:rsidR="00D739C8" w:rsidRDefault="00D739C8" w:rsidP="00D739C8">
      <w:pPr>
        <w:ind w:firstLine="480"/>
      </w:pPr>
      <w:r>
        <w:t xml:space="preserve">        image[x0 - y0 + y, x0 + y0 - x] = [0, 0, 0]</w:t>
      </w:r>
    </w:p>
    <w:p w14:paraId="6896BE1C" w14:textId="77777777" w:rsidR="00D739C8" w:rsidRDefault="00D739C8" w:rsidP="00D739C8">
      <w:pPr>
        <w:ind w:firstLine="480"/>
      </w:pPr>
      <w:r>
        <w:t xml:space="preserve">        image[2 * x0 - x, 2 * y0 - y] = [0, 0, 0]</w:t>
      </w:r>
    </w:p>
    <w:p w14:paraId="7A081E85" w14:textId="77777777" w:rsidR="00D739C8" w:rsidRDefault="00D739C8" w:rsidP="00D739C8">
      <w:pPr>
        <w:ind w:firstLine="480"/>
      </w:pPr>
      <w:r>
        <w:t xml:space="preserve">        image[x, 2 * y0 - y] = [0, 0, 0]</w:t>
      </w:r>
    </w:p>
    <w:p w14:paraId="2487D92B" w14:textId="77777777" w:rsidR="00D739C8" w:rsidRDefault="00D739C8" w:rsidP="00D739C8">
      <w:pPr>
        <w:ind w:firstLine="480"/>
      </w:pPr>
      <w:r>
        <w:t xml:space="preserve">        image[x0 - y0 + y, y0 - x0 + x] = [0, 0, 0]</w:t>
      </w:r>
    </w:p>
    <w:p w14:paraId="0AA2FC0C" w14:textId="77777777" w:rsidR="00D739C8" w:rsidRDefault="00D739C8" w:rsidP="00D739C8">
      <w:pPr>
        <w:ind w:firstLine="480"/>
      </w:pPr>
      <w:r>
        <w:t xml:space="preserve">        image[x0 + y0 - y, y0 - x0 + x] = [0, 0, 0]</w:t>
      </w:r>
    </w:p>
    <w:p w14:paraId="29AC1F65" w14:textId="77777777" w:rsidR="00D739C8" w:rsidRDefault="00D739C8" w:rsidP="00D739C8">
      <w:pPr>
        <w:ind w:firstLine="480"/>
      </w:pPr>
    </w:p>
    <w:p w14:paraId="4B3D20A9" w14:textId="77777777" w:rsidR="00D739C8" w:rsidRDefault="00D739C8" w:rsidP="00D739C8">
      <w:pPr>
        <w:ind w:firstLine="480"/>
      </w:pPr>
      <w:r>
        <w:t>def Bresenhamcircle(x1, y1, r):</w:t>
      </w:r>
    </w:p>
    <w:p w14:paraId="031ACB5D" w14:textId="77777777" w:rsidR="00D739C8" w:rsidRDefault="00D739C8" w:rsidP="00D739C8">
      <w:pPr>
        <w:ind w:firstLine="480"/>
      </w:pPr>
      <w:r>
        <w:rPr>
          <w:rFonts w:hint="eastAsia"/>
        </w:rPr>
        <w:t xml:space="preserve">    x = 0  # </w:t>
      </w:r>
      <w:r>
        <w:rPr>
          <w:rFonts w:hint="eastAsia"/>
        </w:rPr>
        <w:t>设置变换</w:t>
      </w:r>
    </w:p>
    <w:p w14:paraId="35F86BB4" w14:textId="77777777" w:rsidR="00D739C8" w:rsidRDefault="00D739C8" w:rsidP="00D739C8">
      <w:pPr>
        <w:ind w:firstLine="480"/>
      </w:pPr>
      <w:r>
        <w:rPr>
          <w:rFonts w:hint="eastAsia"/>
        </w:rPr>
        <w:t xml:space="preserve">    y = r  # </w:t>
      </w:r>
      <w:r>
        <w:rPr>
          <w:rFonts w:hint="eastAsia"/>
        </w:rPr>
        <w:t>设置变化范围</w:t>
      </w:r>
    </w:p>
    <w:p w14:paraId="1648A5B9" w14:textId="77777777" w:rsidR="00D739C8" w:rsidRDefault="00D739C8" w:rsidP="00D739C8">
      <w:pPr>
        <w:ind w:firstLine="480"/>
      </w:pPr>
      <w:r>
        <w:rPr>
          <w:rFonts w:hint="eastAsia"/>
        </w:rPr>
        <w:t xml:space="preserve">    d = 3 - 2 * r  # d</w:t>
      </w:r>
      <w:r>
        <w:rPr>
          <w:rFonts w:hint="eastAsia"/>
        </w:rPr>
        <w:t>的变化</w:t>
      </w:r>
    </w:p>
    <w:p w14:paraId="7C0A5FB4" w14:textId="77777777" w:rsidR="00D739C8" w:rsidRDefault="00D739C8" w:rsidP="00D739C8">
      <w:pPr>
        <w:ind w:firstLine="480"/>
      </w:pPr>
      <w:r>
        <w:t xml:space="preserve">    while x &lt;= y:</w:t>
      </w:r>
    </w:p>
    <w:p w14:paraId="350670C1" w14:textId="77777777" w:rsidR="00D739C8" w:rsidRDefault="00D739C8" w:rsidP="00D739C8">
      <w:pPr>
        <w:ind w:firstLine="480"/>
      </w:pPr>
      <w:r>
        <w:t xml:space="preserve">        image[x1 + x, y1 + y] = [0, 0, 0]</w:t>
      </w:r>
    </w:p>
    <w:p w14:paraId="53207966" w14:textId="77777777" w:rsidR="00D739C8" w:rsidRDefault="00D739C8" w:rsidP="00D739C8">
      <w:pPr>
        <w:ind w:firstLine="480"/>
      </w:pPr>
      <w:r>
        <w:t xml:space="preserve">        image[x1 - x, y1 + y] = [0, 0, 0]</w:t>
      </w:r>
    </w:p>
    <w:p w14:paraId="1FDE1D5E" w14:textId="77777777" w:rsidR="00D739C8" w:rsidRDefault="00D739C8" w:rsidP="00D739C8">
      <w:pPr>
        <w:ind w:firstLine="480"/>
      </w:pPr>
      <w:r>
        <w:t xml:space="preserve">        image[x1 + x, y1 - y] = [0, 0, 0]</w:t>
      </w:r>
    </w:p>
    <w:p w14:paraId="2719546D" w14:textId="77777777" w:rsidR="00D739C8" w:rsidRDefault="00D739C8" w:rsidP="00D739C8">
      <w:pPr>
        <w:ind w:firstLine="480"/>
      </w:pPr>
      <w:r>
        <w:t xml:space="preserve">        image[x1 - x, y1 - y] = [0, 0, 0]</w:t>
      </w:r>
    </w:p>
    <w:p w14:paraId="11C892B2" w14:textId="77777777" w:rsidR="00D739C8" w:rsidRDefault="00D739C8" w:rsidP="00D739C8">
      <w:pPr>
        <w:ind w:firstLine="480"/>
      </w:pPr>
      <w:r>
        <w:t xml:space="preserve">        image[x1 + y, y1 + x] = [0, 0, 0]</w:t>
      </w:r>
    </w:p>
    <w:p w14:paraId="56B079E0" w14:textId="77777777" w:rsidR="00D739C8" w:rsidRDefault="00D739C8" w:rsidP="00D739C8">
      <w:pPr>
        <w:ind w:firstLine="480"/>
      </w:pPr>
      <w:r>
        <w:t xml:space="preserve">        image[x1 - y, y1 + x] = [0, 0, 0]</w:t>
      </w:r>
    </w:p>
    <w:p w14:paraId="4B405D97" w14:textId="77777777" w:rsidR="00D739C8" w:rsidRDefault="00D739C8" w:rsidP="00D739C8">
      <w:pPr>
        <w:ind w:firstLine="480"/>
      </w:pPr>
      <w:r>
        <w:lastRenderedPageBreak/>
        <w:t xml:space="preserve">        image[x1 + y, y1 - x] = [0, 0, 0]</w:t>
      </w:r>
    </w:p>
    <w:p w14:paraId="7F53542D" w14:textId="77777777" w:rsidR="00D739C8" w:rsidRDefault="00D739C8" w:rsidP="00D739C8">
      <w:pPr>
        <w:ind w:firstLine="480"/>
      </w:pPr>
      <w:r>
        <w:t xml:space="preserve">        image[x1 - y, y1 - x] = [0, 0, 0]</w:t>
      </w:r>
    </w:p>
    <w:p w14:paraId="3AD138E3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if d &lt; 0:  # </w:t>
      </w:r>
      <w:r>
        <w:rPr>
          <w:rFonts w:hint="eastAsia"/>
        </w:rPr>
        <w:t>如果</w:t>
      </w:r>
      <w:r>
        <w:rPr>
          <w:rFonts w:hint="eastAsia"/>
        </w:rPr>
        <w:t>d</w:t>
      </w:r>
      <w:r>
        <w:rPr>
          <w:rFonts w:hint="eastAsia"/>
        </w:rPr>
        <w:t>小于</w:t>
      </w:r>
      <w:r>
        <w:rPr>
          <w:rFonts w:hint="eastAsia"/>
        </w:rPr>
        <w:t>0</w:t>
      </w:r>
    </w:p>
    <w:p w14:paraId="07801DBB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+ 4 * x + 6  # d</w:t>
      </w:r>
      <w:r>
        <w:rPr>
          <w:rFonts w:hint="eastAsia"/>
        </w:rPr>
        <w:t>进行迭代</w:t>
      </w:r>
    </w:p>
    <w:p w14:paraId="59014A6D" w14:textId="77777777" w:rsidR="00D739C8" w:rsidRDefault="00D739C8" w:rsidP="00D739C8">
      <w:pPr>
        <w:ind w:firstLine="480"/>
      </w:pPr>
      <w:r>
        <w:t xml:space="preserve">        else:</w:t>
      </w:r>
    </w:p>
    <w:p w14:paraId="219119FB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+ 4 * (x - y) + 10  # d</w:t>
      </w:r>
      <w:r>
        <w:rPr>
          <w:rFonts w:hint="eastAsia"/>
        </w:rPr>
        <w:t>进行迭代</w:t>
      </w:r>
    </w:p>
    <w:p w14:paraId="569E789D" w14:textId="77777777" w:rsidR="00D739C8" w:rsidRDefault="00D739C8" w:rsidP="00D739C8">
      <w:pPr>
        <w:ind w:firstLine="480"/>
      </w:pPr>
      <w:r>
        <w:t xml:space="preserve">            y = y - 1  # y-1</w:t>
      </w:r>
    </w:p>
    <w:p w14:paraId="1886155A" w14:textId="77777777" w:rsidR="00D739C8" w:rsidRDefault="00D739C8" w:rsidP="00D739C8">
      <w:pPr>
        <w:ind w:firstLine="480"/>
      </w:pPr>
      <w:r>
        <w:t xml:space="preserve">        x = x + 1  # x+1</w:t>
      </w:r>
    </w:p>
    <w:p w14:paraId="6AEDC9E7" w14:textId="77777777" w:rsidR="00D739C8" w:rsidRDefault="00D739C8" w:rsidP="00D739C8">
      <w:pPr>
        <w:ind w:firstLine="480"/>
      </w:pPr>
    </w:p>
    <w:p w14:paraId="3F678334" w14:textId="77777777" w:rsidR="00D739C8" w:rsidRDefault="00D739C8" w:rsidP="00D739C8">
      <w:pPr>
        <w:ind w:firstLine="480"/>
      </w:pPr>
      <w:r>
        <w:t>def Bresenhamcircle2(x1, y1, r):</w:t>
      </w:r>
    </w:p>
    <w:p w14:paraId="0121251B" w14:textId="77777777" w:rsidR="00D739C8" w:rsidRDefault="00D739C8" w:rsidP="00D739C8">
      <w:pPr>
        <w:ind w:firstLine="480"/>
      </w:pPr>
      <w:r>
        <w:rPr>
          <w:rFonts w:hint="eastAsia"/>
        </w:rPr>
        <w:t xml:space="preserve">    x = 0  # </w:t>
      </w:r>
      <w:r>
        <w:rPr>
          <w:rFonts w:hint="eastAsia"/>
        </w:rPr>
        <w:t>设置变换</w:t>
      </w:r>
    </w:p>
    <w:p w14:paraId="6F992DA9" w14:textId="77777777" w:rsidR="00D739C8" w:rsidRDefault="00D739C8" w:rsidP="00D739C8">
      <w:pPr>
        <w:ind w:firstLine="480"/>
      </w:pPr>
      <w:r>
        <w:rPr>
          <w:rFonts w:hint="eastAsia"/>
        </w:rPr>
        <w:t xml:space="preserve">    y = r  # </w:t>
      </w:r>
      <w:r>
        <w:rPr>
          <w:rFonts w:hint="eastAsia"/>
        </w:rPr>
        <w:t>设置变化范围</w:t>
      </w:r>
    </w:p>
    <w:p w14:paraId="627996B8" w14:textId="77777777" w:rsidR="00D739C8" w:rsidRDefault="00D739C8" w:rsidP="00D739C8">
      <w:pPr>
        <w:ind w:firstLine="480"/>
      </w:pPr>
      <w:r>
        <w:rPr>
          <w:rFonts w:hint="eastAsia"/>
        </w:rPr>
        <w:t xml:space="preserve">    d = 3 - 2 * r  # d</w:t>
      </w:r>
      <w:r>
        <w:rPr>
          <w:rFonts w:hint="eastAsia"/>
        </w:rPr>
        <w:t>的变化</w:t>
      </w:r>
    </w:p>
    <w:p w14:paraId="6D97ECA1" w14:textId="77777777" w:rsidR="00D739C8" w:rsidRDefault="00D739C8" w:rsidP="00D739C8">
      <w:pPr>
        <w:ind w:firstLine="480"/>
      </w:pPr>
      <w:r>
        <w:t xml:space="preserve">    while x &lt;= y:</w:t>
      </w:r>
    </w:p>
    <w:p w14:paraId="785DC9E1" w14:textId="77777777" w:rsidR="00D739C8" w:rsidRDefault="00D739C8" w:rsidP="00D739C8">
      <w:pPr>
        <w:ind w:firstLine="480"/>
      </w:pPr>
    </w:p>
    <w:p w14:paraId="4116C46F" w14:textId="77777777" w:rsidR="00D739C8" w:rsidRDefault="00D739C8" w:rsidP="00D739C8">
      <w:pPr>
        <w:ind w:firstLine="480"/>
      </w:pPr>
      <w:r>
        <w:t xml:space="preserve">        image[x1 + y, y1 + x] = [0, 0, 0]</w:t>
      </w:r>
    </w:p>
    <w:p w14:paraId="217AAE5E" w14:textId="77777777" w:rsidR="00D739C8" w:rsidRDefault="00D739C8" w:rsidP="00D739C8">
      <w:pPr>
        <w:ind w:firstLine="480"/>
      </w:pPr>
      <w:r>
        <w:t xml:space="preserve">        image[x1 + y, y1 - x] = [0, 0, 0]</w:t>
      </w:r>
    </w:p>
    <w:p w14:paraId="7A801008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if d &lt; 0:  # </w:t>
      </w:r>
      <w:r>
        <w:rPr>
          <w:rFonts w:hint="eastAsia"/>
        </w:rPr>
        <w:t>如果</w:t>
      </w:r>
      <w:r>
        <w:rPr>
          <w:rFonts w:hint="eastAsia"/>
        </w:rPr>
        <w:t>d</w:t>
      </w:r>
      <w:r>
        <w:rPr>
          <w:rFonts w:hint="eastAsia"/>
        </w:rPr>
        <w:t>小于</w:t>
      </w:r>
      <w:r>
        <w:rPr>
          <w:rFonts w:hint="eastAsia"/>
        </w:rPr>
        <w:t>0</w:t>
      </w:r>
    </w:p>
    <w:p w14:paraId="1DF3F27A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+ 4 * x + 6  # d</w:t>
      </w:r>
      <w:r>
        <w:rPr>
          <w:rFonts w:hint="eastAsia"/>
        </w:rPr>
        <w:t>进行迭代</w:t>
      </w:r>
    </w:p>
    <w:p w14:paraId="32A9F7A1" w14:textId="77777777" w:rsidR="00D739C8" w:rsidRDefault="00D739C8" w:rsidP="00D739C8">
      <w:pPr>
        <w:ind w:firstLine="480"/>
      </w:pPr>
      <w:r>
        <w:t xml:space="preserve">        else:</w:t>
      </w:r>
    </w:p>
    <w:p w14:paraId="3D8DB601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    d = d + 4 * (x - y) + 10  # d</w:t>
      </w:r>
      <w:r>
        <w:rPr>
          <w:rFonts w:hint="eastAsia"/>
        </w:rPr>
        <w:t>进行迭代</w:t>
      </w:r>
    </w:p>
    <w:p w14:paraId="008C0807" w14:textId="77777777" w:rsidR="00D739C8" w:rsidRDefault="00D739C8" w:rsidP="00D739C8">
      <w:pPr>
        <w:ind w:firstLine="480"/>
      </w:pPr>
      <w:r>
        <w:t xml:space="preserve">            y = y - 1  # y-1</w:t>
      </w:r>
    </w:p>
    <w:p w14:paraId="171CA8D9" w14:textId="77777777" w:rsidR="00D739C8" w:rsidRDefault="00D739C8" w:rsidP="00D739C8">
      <w:pPr>
        <w:ind w:firstLine="480"/>
      </w:pPr>
      <w:r>
        <w:t xml:space="preserve">        x = x + 1  # x+1</w:t>
      </w:r>
    </w:p>
    <w:p w14:paraId="41863811" w14:textId="77777777" w:rsidR="00D739C8" w:rsidRDefault="00D739C8" w:rsidP="00D739C8">
      <w:pPr>
        <w:ind w:firstLine="480"/>
      </w:pPr>
    </w:p>
    <w:p w14:paraId="5521C219" w14:textId="77777777" w:rsidR="00D739C8" w:rsidRDefault="00D739C8" w:rsidP="00D739C8">
      <w:pPr>
        <w:ind w:firstLine="480"/>
      </w:pPr>
      <w:r>
        <w:t>def Boundaryfill(x, y):</w:t>
      </w:r>
    </w:p>
    <w:p w14:paraId="0B201A0B" w14:textId="77777777" w:rsidR="00D739C8" w:rsidRDefault="00D739C8" w:rsidP="00D739C8">
      <w:pPr>
        <w:ind w:firstLine="480"/>
      </w:pPr>
      <w:r>
        <w:rPr>
          <w:rFonts w:hint="eastAsia"/>
        </w:rPr>
        <w:t xml:space="preserve">    if image[x, y].all() != 0:  # </w:t>
      </w:r>
      <w:r>
        <w:rPr>
          <w:rFonts w:hint="eastAsia"/>
        </w:rPr>
        <w:t>判断是否被便利过和是否是要改的位置</w:t>
      </w:r>
    </w:p>
    <w:p w14:paraId="6993CD1E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image[x, y] = [0, 0, 0]  # </w:t>
      </w:r>
      <w:r>
        <w:rPr>
          <w:rFonts w:hint="eastAsia"/>
        </w:rPr>
        <w:t>更改对对应位置像素值</w:t>
      </w:r>
    </w:p>
    <w:p w14:paraId="6630EFC8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Boundaryfill(x, y - 1)  # </w:t>
      </w:r>
      <w:r>
        <w:rPr>
          <w:rFonts w:hint="eastAsia"/>
        </w:rPr>
        <w:t>向四个方向探索</w:t>
      </w:r>
    </w:p>
    <w:p w14:paraId="7E6BBD78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Boundaryfill(x, y + 1)  # </w:t>
      </w:r>
      <w:r>
        <w:rPr>
          <w:rFonts w:hint="eastAsia"/>
        </w:rPr>
        <w:t>向四个方向探索</w:t>
      </w:r>
    </w:p>
    <w:p w14:paraId="0650A16E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Boundaryfill(x - 1, y)  # </w:t>
      </w:r>
      <w:r>
        <w:rPr>
          <w:rFonts w:hint="eastAsia"/>
        </w:rPr>
        <w:t>向四个方向探索</w:t>
      </w:r>
    </w:p>
    <w:p w14:paraId="5E4D9DC0" w14:textId="77777777" w:rsidR="00D739C8" w:rsidRDefault="00D739C8" w:rsidP="00D739C8">
      <w:pPr>
        <w:ind w:firstLine="480"/>
      </w:pPr>
      <w:r>
        <w:rPr>
          <w:rFonts w:hint="eastAsia"/>
        </w:rPr>
        <w:t xml:space="preserve">        Boundaryfill(x + 1, y)  # </w:t>
      </w:r>
      <w:r>
        <w:rPr>
          <w:rFonts w:hint="eastAsia"/>
        </w:rPr>
        <w:t>向四个方向探索</w:t>
      </w:r>
    </w:p>
    <w:p w14:paraId="62A9AFB5" w14:textId="77777777" w:rsidR="00D739C8" w:rsidRDefault="00D739C8" w:rsidP="00D739C8">
      <w:pPr>
        <w:ind w:firstLine="480"/>
      </w:pPr>
    </w:p>
    <w:p w14:paraId="22C68E3E" w14:textId="77777777" w:rsidR="00D739C8" w:rsidRDefault="00D739C8" w:rsidP="00D739C8">
      <w:pPr>
        <w:ind w:firstLine="480"/>
      </w:pPr>
      <w:r>
        <w:t>def translation(P, Tx, Ty):</w:t>
      </w:r>
    </w:p>
    <w:p w14:paraId="364BB20C" w14:textId="77777777" w:rsidR="00D739C8" w:rsidRDefault="00D739C8" w:rsidP="00D739C8">
      <w:pPr>
        <w:ind w:firstLine="480"/>
      </w:pPr>
      <w:r>
        <w:t xml:space="preserve">    P.append(1)</w:t>
      </w:r>
    </w:p>
    <w:p w14:paraId="10FA41D1" w14:textId="77777777" w:rsidR="00D739C8" w:rsidRDefault="00D739C8" w:rsidP="00D739C8">
      <w:pPr>
        <w:ind w:firstLine="480"/>
      </w:pPr>
      <w:r>
        <w:lastRenderedPageBreak/>
        <w:t xml:space="preserve">    P = np.matrix(P)</w:t>
      </w:r>
    </w:p>
    <w:p w14:paraId="6BBB9F07" w14:textId="77777777" w:rsidR="00D739C8" w:rsidRDefault="00D739C8" w:rsidP="00D739C8">
      <w:pPr>
        <w:ind w:firstLine="480"/>
      </w:pPr>
      <w:r>
        <w:t xml:space="preserve">    T = [</w:t>
      </w:r>
    </w:p>
    <w:p w14:paraId="17D0C0EA" w14:textId="77777777" w:rsidR="00D739C8" w:rsidRDefault="00D739C8" w:rsidP="00D739C8">
      <w:pPr>
        <w:ind w:firstLine="480"/>
      </w:pPr>
      <w:r>
        <w:t xml:space="preserve">        [1, 0, 0],</w:t>
      </w:r>
    </w:p>
    <w:p w14:paraId="3E857DBE" w14:textId="77777777" w:rsidR="00D739C8" w:rsidRDefault="00D739C8" w:rsidP="00D739C8">
      <w:pPr>
        <w:ind w:firstLine="480"/>
      </w:pPr>
      <w:r>
        <w:t xml:space="preserve">        [0, 1, 0],</w:t>
      </w:r>
    </w:p>
    <w:p w14:paraId="2235A65C" w14:textId="77777777" w:rsidR="00D739C8" w:rsidRDefault="00D739C8" w:rsidP="00D739C8">
      <w:pPr>
        <w:ind w:firstLine="480"/>
      </w:pPr>
      <w:r>
        <w:t xml:space="preserve">        [Tx, Ty, 1]</w:t>
      </w:r>
    </w:p>
    <w:p w14:paraId="7F3BE412" w14:textId="77777777" w:rsidR="00D739C8" w:rsidRDefault="00D739C8" w:rsidP="00D739C8">
      <w:pPr>
        <w:ind w:firstLine="480"/>
      </w:pPr>
      <w:r>
        <w:t xml:space="preserve">    ]</w:t>
      </w:r>
    </w:p>
    <w:p w14:paraId="37A97FC6" w14:textId="77777777" w:rsidR="00D739C8" w:rsidRDefault="00D739C8" w:rsidP="00D739C8">
      <w:pPr>
        <w:ind w:firstLine="480"/>
      </w:pPr>
      <w:r>
        <w:t xml:space="preserve">    T = np.matrix(T)</w:t>
      </w:r>
    </w:p>
    <w:p w14:paraId="7C97A4DE" w14:textId="77777777" w:rsidR="00D739C8" w:rsidRDefault="00D739C8" w:rsidP="00D739C8">
      <w:pPr>
        <w:ind w:firstLine="480"/>
      </w:pPr>
      <w:r>
        <w:t xml:space="preserve">    PP = P * T</w:t>
      </w:r>
    </w:p>
    <w:p w14:paraId="609CE5F6" w14:textId="77777777" w:rsidR="00D739C8" w:rsidRDefault="00D739C8" w:rsidP="00D739C8">
      <w:pPr>
        <w:ind w:firstLine="480"/>
      </w:pPr>
      <w:r>
        <w:t xml:space="preserve">    return list(np.array(PP))[0]</w:t>
      </w:r>
    </w:p>
    <w:p w14:paraId="7E2EFE62" w14:textId="77777777" w:rsidR="00D739C8" w:rsidRDefault="00D739C8" w:rsidP="00D739C8">
      <w:pPr>
        <w:ind w:firstLine="480"/>
      </w:pPr>
    </w:p>
    <w:p w14:paraId="6BE1E4A5" w14:textId="77777777" w:rsidR="00D739C8" w:rsidRDefault="00D739C8" w:rsidP="00D739C8">
      <w:pPr>
        <w:ind w:firstLine="480"/>
      </w:pPr>
      <w:r>
        <w:t>def draw():</w:t>
      </w:r>
    </w:p>
    <w:p w14:paraId="540D6F46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Bresenhamcircle(150, 150, 100)  # </w:t>
      </w:r>
      <w:r>
        <w:rPr>
          <w:rFonts w:hint="eastAsia"/>
        </w:rPr>
        <w:t>画头的轮廓</w:t>
      </w:r>
    </w:p>
    <w:p w14:paraId="2272A879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Bresenhamcircle(175, 150, 75)  # </w:t>
      </w:r>
      <w:r>
        <w:rPr>
          <w:rFonts w:hint="eastAsia"/>
        </w:rPr>
        <w:t>画脸的轮廓</w:t>
      </w:r>
    </w:p>
    <w:p w14:paraId="23B5EDD8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Bresenhamcircle(90, 130, 20)  # </w:t>
      </w:r>
      <w:r>
        <w:rPr>
          <w:rFonts w:hint="eastAsia"/>
        </w:rPr>
        <w:t>画左眼</w:t>
      </w:r>
    </w:p>
    <w:p w14:paraId="157240AD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Bresenhamcircle(90, 170, 20)  # </w:t>
      </w:r>
      <w:r>
        <w:rPr>
          <w:rFonts w:hint="eastAsia"/>
        </w:rPr>
        <w:t>画右眼</w:t>
      </w:r>
    </w:p>
    <w:p w14:paraId="5B27F214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Bresenhamcircle(115, 150, 10)  # </w:t>
      </w:r>
      <w:r>
        <w:rPr>
          <w:rFonts w:hint="eastAsia"/>
        </w:rPr>
        <w:t>画鼻子</w:t>
      </w:r>
    </w:p>
    <w:p w14:paraId="267EE32D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Bresenhamcircle(93, 142, 5)  # </w:t>
      </w:r>
      <w:r>
        <w:rPr>
          <w:rFonts w:hint="eastAsia"/>
        </w:rPr>
        <w:t>画左眼眼球</w:t>
      </w:r>
    </w:p>
    <w:p w14:paraId="6CDDFD20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image[98, 142] = [0, 0, 0]  # </w:t>
      </w:r>
      <w:r>
        <w:rPr>
          <w:rFonts w:hint="eastAsia"/>
        </w:rPr>
        <w:t>填充圆的缺失点</w:t>
      </w:r>
    </w:p>
    <w:p w14:paraId="1B44B548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image[88, 142] = [0, 0, 0]  # </w:t>
      </w:r>
      <w:r>
        <w:rPr>
          <w:rFonts w:hint="eastAsia"/>
        </w:rPr>
        <w:t>填充圆的缺失点</w:t>
      </w:r>
    </w:p>
    <w:p w14:paraId="35EB39FD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image[93, 137] = [0, 0, 0]  # </w:t>
      </w:r>
      <w:r>
        <w:rPr>
          <w:rFonts w:hint="eastAsia"/>
        </w:rPr>
        <w:t>填充圆的缺失点</w:t>
      </w:r>
    </w:p>
    <w:p w14:paraId="1C1C668B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image[93, 147] = [0, 0, 0]  # </w:t>
      </w:r>
      <w:r>
        <w:rPr>
          <w:rFonts w:hint="eastAsia"/>
        </w:rPr>
        <w:t>填充圆的缺失点</w:t>
      </w:r>
    </w:p>
    <w:p w14:paraId="0896AEDA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Bresenhamcircle(93, 158, 5)  # </w:t>
      </w:r>
      <w:r>
        <w:rPr>
          <w:rFonts w:hint="eastAsia"/>
        </w:rPr>
        <w:t>画右眼眼球</w:t>
      </w:r>
    </w:p>
    <w:p w14:paraId="17BE9832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image[98, 158] = [0, 0, 0]  # </w:t>
      </w:r>
      <w:r>
        <w:rPr>
          <w:rFonts w:hint="eastAsia"/>
        </w:rPr>
        <w:t>填充圆的缺失点</w:t>
      </w:r>
    </w:p>
    <w:p w14:paraId="05E17615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image[88, 158] = [0, 0, 0]  # </w:t>
      </w:r>
      <w:r>
        <w:rPr>
          <w:rFonts w:hint="eastAsia"/>
        </w:rPr>
        <w:t>填充圆的缺失点</w:t>
      </w:r>
    </w:p>
    <w:p w14:paraId="357BB4C8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image[93, 153] = [0, 0, 0]  # </w:t>
      </w:r>
      <w:r>
        <w:rPr>
          <w:rFonts w:hint="eastAsia"/>
        </w:rPr>
        <w:t>填充圆的缺失点</w:t>
      </w:r>
    </w:p>
    <w:p w14:paraId="65D33C7D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image[93, 163] = [0, 0, 0]  # </w:t>
      </w:r>
      <w:r>
        <w:rPr>
          <w:rFonts w:hint="eastAsia"/>
        </w:rPr>
        <w:t>填充圆的缺失点</w:t>
      </w:r>
    </w:p>
    <w:p w14:paraId="73C46D76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DDALine(125, 150, 225, 150)  # </w:t>
      </w:r>
      <w:r>
        <w:rPr>
          <w:rFonts w:hint="eastAsia"/>
        </w:rPr>
        <w:t>画鼻子</w:t>
      </w:r>
    </w:p>
    <w:p w14:paraId="51A830D7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Bresenhamcircle2(150, 150, 75)  # </w:t>
      </w:r>
      <w:r>
        <w:rPr>
          <w:rFonts w:hint="eastAsia"/>
        </w:rPr>
        <w:t>画微笑的嘴</w:t>
      </w:r>
    </w:p>
    <w:p w14:paraId="3C669461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DDALine(165, 95, 165, 135)  # </w:t>
      </w:r>
      <w:r>
        <w:rPr>
          <w:rFonts w:hint="eastAsia"/>
        </w:rPr>
        <w:t>画左边胡子直线</w:t>
      </w:r>
    </w:p>
    <w:p w14:paraId="465712C6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DDALine(165, 165, 165, 205)  # </w:t>
      </w:r>
      <w:r>
        <w:rPr>
          <w:rFonts w:hint="eastAsia"/>
        </w:rPr>
        <w:t>画左上胡子</w:t>
      </w:r>
    </w:p>
    <w:p w14:paraId="1577FEFD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DDALine(140, 95, 150, 135)  # </w:t>
      </w:r>
      <w:r>
        <w:rPr>
          <w:rFonts w:hint="eastAsia"/>
        </w:rPr>
        <w:t>画左下胡子</w:t>
      </w:r>
    </w:p>
    <w:p w14:paraId="377DE735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DDALine(190, 95, 180, 135)  # </w:t>
      </w:r>
      <w:r>
        <w:rPr>
          <w:rFonts w:hint="eastAsia"/>
        </w:rPr>
        <w:t>画右边胡子直线</w:t>
      </w:r>
    </w:p>
    <w:p w14:paraId="741BB80A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DDALine(150, 165, 140, 205)  # </w:t>
      </w:r>
      <w:r>
        <w:rPr>
          <w:rFonts w:hint="eastAsia"/>
        </w:rPr>
        <w:t>画右上胡子</w:t>
      </w:r>
    </w:p>
    <w:p w14:paraId="66704507" w14:textId="77777777" w:rsidR="00D739C8" w:rsidRDefault="00D739C8" w:rsidP="00D739C8">
      <w:pPr>
        <w:ind w:firstLine="480"/>
      </w:pPr>
      <w:r>
        <w:rPr>
          <w:rFonts w:hint="eastAsia"/>
        </w:rPr>
        <w:t xml:space="preserve">    DDALine(180, 165, 190, 205)  # </w:t>
      </w:r>
      <w:r>
        <w:rPr>
          <w:rFonts w:hint="eastAsia"/>
        </w:rPr>
        <w:t>画右下胡子</w:t>
      </w:r>
    </w:p>
    <w:p w14:paraId="7C14FEDF" w14:textId="77777777" w:rsidR="00D739C8" w:rsidRDefault="00D739C8" w:rsidP="00D739C8">
      <w:pPr>
        <w:ind w:firstLine="480"/>
      </w:pPr>
      <w:r>
        <w:rPr>
          <w:rFonts w:hint="eastAsia"/>
        </w:rPr>
        <w:lastRenderedPageBreak/>
        <w:t xml:space="preserve">    Bresenhamcircle(250, 150, 10)  # </w:t>
      </w:r>
      <w:r>
        <w:rPr>
          <w:rFonts w:hint="eastAsia"/>
        </w:rPr>
        <w:t>画铃铛的外形</w:t>
      </w:r>
    </w:p>
    <w:p w14:paraId="4C82AF57" w14:textId="77777777" w:rsidR="00D739C8" w:rsidRDefault="00D739C8" w:rsidP="00D739C8">
      <w:pPr>
        <w:ind w:firstLine="480"/>
      </w:pPr>
      <w:r>
        <w:rPr>
          <w:rFonts w:hint="eastAsia"/>
        </w:rPr>
        <w:t xml:space="preserve">    lineMidPoint(255, 150, 260, 150)  # </w:t>
      </w:r>
      <w:r>
        <w:rPr>
          <w:rFonts w:hint="eastAsia"/>
        </w:rPr>
        <w:t>画铃铛的缝</w:t>
      </w:r>
    </w:p>
    <w:p w14:paraId="4C8D8009" w14:textId="77777777" w:rsidR="00D739C8" w:rsidRDefault="00D739C8" w:rsidP="00D739C8">
      <w:pPr>
        <w:ind w:firstLine="480"/>
      </w:pPr>
      <w:r>
        <w:rPr>
          <w:rFonts w:hint="eastAsia"/>
        </w:rPr>
        <w:t xml:space="preserve">    Bresenhamcircle(252, 150, 3)  # </w:t>
      </w:r>
      <w:r>
        <w:rPr>
          <w:rFonts w:hint="eastAsia"/>
        </w:rPr>
        <w:t>画铃铛的孔</w:t>
      </w:r>
    </w:p>
    <w:p w14:paraId="6B75B488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image[252, 153] = [0, 0, 0]  # </w:t>
      </w:r>
      <w:r>
        <w:rPr>
          <w:rFonts w:hint="eastAsia"/>
        </w:rPr>
        <w:t>填充圆的缺失点</w:t>
      </w:r>
    </w:p>
    <w:p w14:paraId="1D9BA864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image[252, 147] = [0, 0, 0]  # </w:t>
      </w:r>
      <w:r>
        <w:rPr>
          <w:rFonts w:hint="eastAsia"/>
        </w:rPr>
        <w:t>填充圆的缺失点</w:t>
      </w:r>
    </w:p>
    <w:p w14:paraId="7797B5DA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image[249, 150] = [0, 0, 0]  # </w:t>
      </w:r>
      <w:r>
        <w:rPr>
          <w:rFonts w:hint="eastAsia"/>
        </w:rPr>
        <w:t>填充圆的缺失点</w:t>
      </w:r>
    </w:p>
    <w:p w14:paraId="12286EE0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image[255, 150] = [0, 0, 0]  # </w:t>
      </w:r>
      <w:r>
        <w:rPr>
          <w:rFonts w:hint="eastAsia"/>
        </w:rPr>
        <w:t>填充圆的缺失点</w:t>
      </w:r>
    </w:p>
    <w:p w14:paraId="34323276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image[254, 148] = [0, 0, 0]  # </w:t>
      </w:r>
      <w:r>
        <w:rPr>
          <w:rFonts w:hint="eastAsia"/>
        </w:rPr>
        <w:t>填充圆的缺失点</w:t>
      </w:r>
    </w:p>
    <w:p w14:paraId="04C69D5B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image[254, 152] = [0, 0, 0]  # </w:t>
      </w:r>
      <w:r>
        <w:rPr>
          <w:rFonts w:hint="eastAsia"/>
        </w:rPr>
        <w:t>填充圆的缺失点</w:t>
      </w:r>
    </w:p>
    <w:p w14:paraId="528F6048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image[250, 148] = [0, 0, 0]  # </w:t>
      </w:r>
      <w:r>
        <w:rPr>
          <w:rFonts w:hint="eastAsia"/>
        </w:rPr>
        <w:t>填充圆的缺失点</w:t>
      </w:r>
    </w:p>
    <w:p w14:paraId="616D9B25" w14:textId="77777777" w:rsidR="00D739C8" w:rsidRDefault="00D739C8" w:rsidP="00D739C8">
      <w:pPr>
        <w:ind w:firstLine="480"/>
      </w:pPr>
      <w:r>
        <w:rPr>
          <w:rFonts w:hint="eastAsia"/>
        </w:rPr>
        <w:t xml:space="preserve">    image[250, 152] = [0, 0, 0]  # </w:t>
      </w:r>
      <w:r>
        <w:rPr>
          <w:rFonts w:hint="eastAsia"/>
        </w:rPr>
        <w:t>填充圆的缺失点</w:t>
      </w:r>
    </w:p>
    <w:p w14:paraId="44E5D759" w14:textId="77777777" w:rsidR="00D739C8" w:rsidRDefault="00D739C8" w:rsidP="00D739C8">
      <w:pPr>
        <w:ind w:firstLine="480"/>
      </w:pPr>
      <w:r>
        <w:rPr>
          <w:rFonts w:hint="eastAsia"/>
        </w:rPr>
        <w:t xml:space="preserve">    Boundaryfill(93, 146)  # </w:t>
      </w:r>
      <w:r>
        <w:rPr>
          <w:rFonts w:hint="eastAsia"/>
        </w:rPr>
        <w:t>填充左眼球</w:t>
      </w:r>
    </w:p>
    <w:p w14:paraId="4083434E" w14:textId="77777777" w:rsidR="00D739C8" w:rsidRDefault="00D739C8" w:rsidP="00D739C8">
      <w:pPr>
        <w:ind w:firstLine="480"/>
      </w:pPr>
      <w:r>
        <w:rPr>
          <w:rFonts w:hint="eastAsia"/>
        </w:rPr>
        <w:t xml:space="preserve">    Boundaryfill(93, 159)  # </w:t>
      </w:r>
      <w:r>
        <w:rPr>
          <w:rFonts w:hint="eastAsia"/>
        </w:rPr>
        <w:t>填充右眼球</w:t>
      </w:r>
    </w:p>
    <w:p w14:paraId="06B9D63D" w14:textId="77777777" w:rsidR="00D739C8" w:rsidRDefault="00D739C8" w:rsidP="00D739C8">
      <w:pPr>
        <w:ind w:firstLine="480"/>
      </w:pPr>
      <w:r>
        <w:rPr>
          <w:rFonts w:hint="eastAsia"/>
        </w:rPr>
        <w:t xml:space="preserve">    Boundaryfill(252, 151)  # </w:t>
      </w:r>
      <w:r>
        <w:rPr>
          <w:rFonts w:hint="eastAsia"/>
        </w:rPr>
        <w:t>填充铃铛的的孔</w:t>
      </w:r>
    </w:p>
    <w:p w14:paraId="225C9FE7" w14:textId="77777777" w:rsidR="00D739C8" w:rsidRDefault="00D739C8" w:rsidP="00D739C8">
      <w:pPr>
        <w:ind w:firstLine="480"/>
      </w:pPr>
    </w:p>
    <w:p w14:paraId="566F2E2B" w14:textId="77777777" w:rsidR="00D739C8" w:rsidRDefault="00D739C8" w:rsidP="00D739C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比例变换</w:t>
      </w:r>
    </w:p>
    <w:p w14:paraId="024B0BE1" w14:textId="77777777" w:rsidR="00D739C8" w:rsidRDefault="00D739C8" w:rsidP="00D739C8">
      <w:pPr>
        <w:ind w:firstLine="480"/>
      </w:pPr>
      <w:r>
        <w:t>def scale(P, Sx, Sy, x0=0, y0=0):</w:t>
      </w:r>
    </w:p>
    <w:p w14:paraId="14136B91" w14:textId="77777777" w:rsidR="00D739C8" w:rsidRDefault="00D739C8" w:rsidP="00D739C8">
      <w:pPr>
        <w:ind w:firstLine="480"/>
      </w:pPr>
      <w:r>
        <w:t xml:space="preserve">    P.append(1)</w:t>
      </w:r>
    </w:p>
    <w:p w14:paraId="48124F54" w14:textId="77777777" w:rsidR="00D739C8" w:rsidRDefault="00D739C8" w:rsidP="00D739C8">
      <w:pPr>
        <w:ind w:firstLine="480"/>
      </w:pPr>
      <w:r>
        <w:t xml:space="preserve">    P = np.matrix(P)</w:t>
      </w:r>
    </w:p>
    <w:p w14:paraId="017A1619" w14:textId="77777777" w:rsidR="00D739C8" w:rsidRDefault="00D739C8" w:rsidP="00D739C8">
      <w:pPr>
        <w:ind w:firstLine="480"/>
      </w:pPr>
      <w:r>
        <w:t xml:space="preserve">    S = [</w:t>
      </w:r>
    </w:p>
    <w:p w14:paraId="43AE629F" w14:textId="77777777" w:rsidR="00D739C8" w:rsidRDefault="00D739C8" w:rsidP="00D739C8">
      <w:pPr>
        <w:ind w:firstLine="480"/>
      </w:pPr>
      <w:r>
        <w:t xml:space="preserve">        [Sx, 0, 0],</w:t>
      </w:r>
    </w:p>
    <w:p w14:paraId="140A47AE" w14:textId="77777777" w:rsidR="00D739C8" w:rsidRDefault="00D739C8" w:rsidP="00D739C8">
      <w:pPr>
        <w:ind w:firstLine="480"/>
      </w:pPr>
      <w:r>
        <w:t xml:space="preserve">        [0, Sy, 0],</w:t>
      </w:r>
    </w:p>
    <w:p w14:paraId="696C9BF3" w14:textId="77777777" w:rsidR="00D739C8" w:rsidRDefault="00D739C8" w:rsidP="00D739C8">
      <w:pPr>
        <w:ind w:firstLine="480"/>
      </w:pPr>
      <w:r>
        <w:t xml:space="preserve">        [x0 * (1 - Sx), y0 * (1 - Sy), 1]</w:t>
      </w:r>
    </w:p>
    <w:p w14:paraId="06A7ACE5" w14:textId="77777777" w:rsidR="00D739C8" w:rsidRDefault="00D739C8" w:rsidP="00D739C8">
      <w:pPr>
        <w:ind w:firstLine="480"/>
      </w:pPr>
      <w:r>
        <w:t xml:space="preserve">    ]</w:t>
      </w:r>
    </w:p>
    <w:p w14:paraId="69A08B14" w14:textId="77777777" w:rsidR="00D739C8" w:rsidRDefault="00D739C8" w:rsidP="00D739C8">
      <w:pPr>
        <w:ind w:firstLine="480"/>
      </w:pPr>
      <w:r>
        <w:t xml:space="preserve">    S = np.matrix(S)</w:t>
      </w:r>
    </w:p>
    <w:p w14:paraId="4F047FD1" w14:textId="77777777" w:rsidR="00D739C8" w:rsidRDefault="00D739C8" w:rsidP="00D739C8">
      <w:pPr>
        <w:ind w:firstLine="480"/>
      </w:pPr>
      <w:r>
        <w:t xml:space="preserve">    PP = P * S</w:t>
      </w:r>
    </w:p>
    <w:p w14:paraId="7AA850EF" w14:textId="77777777" w:rsidR="00D739C8" w:rsidRDefault="00D739C8" w:rsidP="00D739C8">
      <w:pPr>
        <w:ind w:firstLine="480"/>
      </w:pPr>
      <w:r>
        <w:t xml:space="preserve">    return list(np.array(PP))[0]</w:t>
      </w:r>
    </w:p>
    <w:p w14:paraId="2635E320" w14:textId="77777777" w:rsidR="00D739C8" w:rsidRDefault="00D739C8" w:rsidP="00D739C8">
      <w:pPr>
        <w:ind w:firstLine="480"/>
      </w:pPr>
    </w:p>
    <w:p w14:paraId="7C5717AA" w14:textId="77777777" w:rsidR="00D739C8" w:rsidRDefault="00D739C8" w:rsidP="00D739C8">
      <w:pPr>
        <w:ind w:firstLine="480"/>
      </w:pPr>
    </w:p>
    <w:p w14:paraId="3433DB2E" w14:textId="77777777" w:rsidR="00D739C8" w:rsidRDefault="00D739C8" w:rsidP="00D739C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旋转变换</w:t>
      </w:r>
    </w:p>
    <w:p w14:paraId="446C4874" w14:textId="77777777" w:rsidR="00D739C8" w:rsidRDefault="00D739C8" w:rsidP="00D739C8">
      <w:pPr>
        <w:ind w:firstLine="480"/>
      </w:pPr>
      <w:r>
        <w:t>def rotate(P, t, x0=0, y0=0):</w:t>
      </w:r>
    </w:p>
    <w:p w14:paraId="092474B1" w14:textId="77777777" w:rsidR="00D739C8" w:rsidRDefault="00D739C8" w:rsidP="00D739C8">
      <w:pPr>
        <w:ind w:firstLine="480"/>
      </w:pPr>
      <w:r>
        <w:t xml:space="preserve">    t = t / 180 * math.pi</w:t>
      </w:r>
    </w:p>
    <w:p w14:paraId="569D6904" w14:textId="77777777" w:rsidR="00D739C8" w:rsidRDefault="00D739C8" w:rsidP="00D739C8">
      <w:pPr>
        <w:ind w:firstLine="480"/>
      </w:pPr>
      <w:r>
        <w:t xml:space="preserve">    P.append(1)</w:t>
      </w:r>
    </w:p>
    <w:p w14:paraId="6FD29990" w14:textId="77777777" w:rsidR="00D739C8" w:rsidRDefault="00D739C8" w:rsidP="00D739C8">
      <w:pPr>
        <w:ind w:firstLine="480"/>
      </w:pPr>
      <w:r>
        <w:t xml:space="preserve">    P = np.matrix(P)</w:t>
      </w:r>
    </w:p>
    <w:p w14:paraId="7D5A24B7" w14:textId="77777777" w:rsidR="00D739C8" w:rsidRDefault="00D739C8" w:rsidP="00D739C8">
      <w:pPr>
        <w:ind w:firstLine="480"/>
      </w:pPr>
      <w:r>
        <w:lastRenderedPageBreak/>
        <w:t xml:space="preserve">    T = [</w:t>
      </w:r>
    </w:p>
    <w:p w14:paraId="063F86FB" w14:textId="77777777" w:rsidR="00D739C8" w:rsidRDefault="00D739C8" w:rsidP="00D739C8">
      <w:pPr>
        <w:ind w:firstLine="480"/>
      </w:pPr>
      <w:r>
        <w:t xml:space="preserve">        [math.cos(t), math.sin(t), 0],</w:t>
      </w:r>
    </w:p>
    <w:p w14:paraId="4E2A0075" w14:textId="77777777" w:rsidR="00D739C8" w:rsidRDefault="00D739C8" w:rsidP="00D739C8">
      <w:pPr>
        <w:ind w:firstLine="480"/>
      </w:pPr>
      <w:r>
        <w:t xml:space="preserve">        [-math.sin(t), math.cos(t), 0],</w:t>
      </w:r>
    </w:p>
    <w:p w14:paraId="3C6067F7" w14:textId="77777777" w:rsidR="00D739C8" w:rsidRDefault="00D739C8" w:rsidP="00D739C8">
      <w:pPr>
        <w:ind w:firstLine="480"/>
      </w:pPr>
      <w:r>
        <w:t xml:space="preserve">        [x0 * (1 - math.cos(t)) + y0 * math.sin(t), y0 * (1 - math.cos(t)) - x0 * math.sin(t), 1]</w:t>
      </w:r>
    </w:p>
    <w:p w14:paraId="598131F1" w14:textId="77777777" w:rsidR="00D739C8" w:rsidRDefault="00D739C8" w:rsidP="00D739C8">
      <w:pPr>
        <w:ind w:firstLine="480"/>
      </w:pPr>
      <w:r>
        <w:t xml:space="preserve">    ]</w:t>
      </w:r>
    </w:p>
    <w:p w14:paraId="4C65C1C4" w14:textId="77777777" w:rsidR="00D739C8" w:rsidRDefault="00D739C8" w:rsidP="00D739C8">
      <w:pPr>
        <w:ind w:firstLine="480"/>
      </w:pPr>
      <w:r>
        <w:t xml:space="preserve">    T = np.matrix(T)</w:t>
      </w:r>
    </w:p>
    <w:p w14:paraId="76C76686" w14:textId="77777777" w:rsidR="00D739C8" w:rsidRDefault="00D739C8" w:rsidP="00D739C8">
      <w:pPr>
        <w:ind w:firstLine="480"/>
      </w:pPr>
      <w:r>
        <w:t xml:space="preserve">    PP = P * T</w:t>
      </w:r>
    </w:p>
    <w:p w14:paraId="5AB51937" w14:textId="77777777" w:rsidR="00D739C8" w:rsidRDefault="00D739C8" w:rsidP="00D739C8">
      <w:pPr>
        <w:ind w:firstLine="480"/>
      </w:pPr>
      <w:r>
        <w:t xml:space="preserve">    return list(np.array(PP))[0]</w:t>
      </w:r>
    </w:p>
    <w:p w14:paraId="70953A9B" w14:textId="77777777" w:rsidR="00D739C8" w:rsidRDefault="00D739C8" w:rsidP="00D739C8">
      <w:pPr>
        <w:ind w:firstLine="480"/>
      </w:pPr>
    </w:p>
    <w:p w14:paraId="27F62E2B" w14:textId="77777777" w:rsidR="00D739C8" w:rsidRDefault="00D739C8" w:rsidP="00D739C8">
      <w:pPr>
        <w:ind w:firstLine="480"/>
      </w:pPr>
      <w:r>
        <w:t>image = np.zeros((550, 550, 3), np.uint8)</w:t>
      </w:r>
    </w:p>
    <w:p w14:paraId="2A55E3CA" w14:textId="77777777" w:rsidR="00D739C8" w:rsidRDefault="00D739C8" w:rsidP="00D739C8">
      <w:pPr>
        <w:ind w:firstLine="480"/>
      </w:pPr>
      <w:r>
        <w:t>image[:] = [255, 255, 255]</w:t>
      </w:r>
    </w:p>
    <w:p w14:paraId="3C1090C1" w14:textId="77777777" w:rsidR="00D739C8" w:rsidRDefault="00D739C8" w:rsidP="00D739C8">
      <w:pPr>
        <w:ind w:firstLine="480"/>
      </w:pPr>
    </w:p>
    <w:p w14:paraId="628E03D1" w14:textId="77777777" w:rsidR="00D739C8" w:rsidRDefault="00D739C8" w:rsidP="00D739C8">
      <w:pPr>
        <w:ind w:firstLine="480"/>
      </w:pPr>
      <w:r>
        <w:t>draw()</w:t>
      </w:r>
    </w:p>
    <w:p w14:paraId="7D35629B" w14:textId="77777777" w:rsidR="00D739C8" w:rsidRDefault="00D739C8" w:rsidP="00D739C8">
      <w:pPr>
        <w:ind w:firstLine="480"/>
      </w:pPr>
      <w:r>
        <w:t>newimg = np.ones((550, 550, 3), dtype=np.uint8)</w:t>
      </w:r>
    </w:p>
    <w:p w14:paraId="0414D3EA" w14:textId="77777777" w:rsidR="00D739C8" w:rsidRDefault="00D739C8" w:rsidP="00D739C8">
      <w:pPr>
        <w:ind w:firstLine="480"/>
      </w:pPr>
      <w:r>
        <w:t>newimg[:] = [255, 255, 255]</w:t>
      </w:r>
    </w:p>
    <w:p w14:paraId="2E12785F" w14:textId="77777777" w:rsidR="00D739C8" w:rsidRDefault="00D739C8" w:rsidP="00D739C8">
      <w:pPr>
        <w:ind w:firstLine="480"/>
      </w:pPr>
      <w:r>
        <w:t>i = 0</w:t>
      </w:r>
    </w:p>
    <w:p w14:paraId="15A0AF7A" w14:textId="77777777" w:rsidR="00D739C8" w:rsidRDefault="00D739C8" w:rsidP="00D739C8">
      <w:pPr>
        <w:ind w:firstLine="480"/>
      </w:pPr>
      <w:r>
        <w:t>while i &lt; 550:</w:t>
      </w:r>
    </w:p>
    <w:p w14:paraId="5078A26D" w14:textId="77777777" w:rsidR="00D739C8" w:rsidRDefault="00D739C8" w:rsidP="00D739C8">
      <w:pPr>
        <w:ind w:firstLine="480"/>
      </w:pPr>
      <w:r>
        <w:t xml:space="preserve">    j = 0</w:t>
      </w:r>
    </w:p>
    <w:p w14:paraId="3EFC17E6" w14:textId="77777777" w:rsidR="00D739C8" w:rsidRDefault="00D739C8" w:rsidP="00D739C8">
      <w:pPr>
        <w:ind w:firstLine="480"/>
      </w:pPr>
      <w:r>
        <w:t xml:space="preserve">    while j &lt; 550:</w:t>
      </w:r>
    </w:p>
    <w:p w14:paraId="682DA666" w14:textId="77777777" w:rsidR="00D739C8" w:rsidRDefault="00D739C8" w:rsidP="00D739C8">
      <w:pPr>
        <w:ind w:firstLine="480"/>
      </w:pPr>
      <w:r>
        <w:t xml:space="preserve">        P = rotate([i, j], 30, 350, 350)</w:t>
      </w:r>
    </w:p>
    <w:p w14:paraId="3A557AB6" w14:textId="77777777" w:rsidR="00D739C8" w:rsidRDefault="00D739C8" w:rsidP="00D739C8">
      <w:pPr>
        <w:ind w:firstLine="480"/>
      </w:pPr>
      <w:r>
        <w:t xml:space="preserve">        P = scale([P[0], P[1]], 0.5, 0.5, 350, 350)</w:t>
      </w:r>
    </w:p>
    <w:p w14:paraId="7C5161EB" w14:textId="77777777" w:rsidR="00D739C8" w:rsidRDefault="00D739C8" w:rsidP="00D739C8">
      <w:pPr>
        <w:ind w:firstLine="480"/>
      </w:pPr>
      <w:r>
        <w:t xml:space="preserve">        # print(P)</w:t>
      </w:r>
    </w:p>
    <w:p w14:paraId="5926715A" w14:textId="77777777" w:rsidR="00D739C8" w:rsidRDefault="00D739C8" w:rsidP="00D739C8">
      <w:pPr>
        <w:ind w:firstLine="480"/>
      </w:pPr>
      <w:r>
        <w:t xml:space="preserve">        newimg[min(549, int(P[0])), min(549, int(P[1]))] = image[i, j]</w:t>
      </w:r>
    </w:p>
    <w:p w14:paraId="32D762A3" w14:textId="77777777" w:rsidR="00D739C8" w:rsidRDefault="00D739C8" w:rsidP="00D739C8">
      <w:pPr>
        <w:ind w:firstLine="480"/>
      </w:pPr>
      <w:r>
        <w:t xml:space="preserve">        j += 1</w:t>
      </w:r>
    </w:p>
    <w:p w14:paraId="0BEFD1FF" w14:textId="77777777" w:rsidR="00D739C8" w:rsidRDefault="00D739C8" w:rsidP="00D739C8">
      <w:pPr>
        <w:ind w:firstLine="480"/>
      </w:pPr>
      <w:r>
        <w:t xml:space="preserve">    i += 1</w:t>
      </w:r>
    </w:p>
    <w:p w14:paraId="0A57E1C2" w14:textId="77777777" w:rsidR="00D739C8" w:rsidRDefault="00D739C8" w:rsidP="00D739C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显示图像</w:t>
      </w:r>
    </w:p>
    <w:p w14:paraId="687C72D7" w14:textId="77777777" w:rsidR="00D739C8" w:rsidRDefault="00D739C8" w:rsidP="00D739C8">
      <w:pPr>
        <w:ind w:firstLine="480"/>
      </w:pPr>
      <w:r>
        <w:t>cv.imshow('img', newimg)</w:t>
      </w:r>
    </w:p>
    <w:p w14:paraId="29C7E78A" w14:textId="094E981F" w:rsidR="00D739C8" w:rsidRDefault="00D739C8" w:rsidP="00D739C8">
      <w:pPr>
        <w:ind w:firstLine="480"/>
      </w:pPr>
      <w:r>
        <w:t>cv.waitKey(0)</w:t>
      </w:r>
    </w:p>
    <w:p w14:paraId="632B6724" w14:textId="0CCE9BE2" w:rsidR="00D739C8" w:rsidRDefault="00D739C8" w:rsidP="00D739C8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D739C8"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0" distR="0" wp14:anchorId="4947D10B" wp14:editId="4CB9BE84">
            <wp:extent cx="2647950" cy="2076450"/>
            <wp:effectExtent l="0" t="0" r="0" b="0"/>
            <wp:docPr id="2967841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31DC" w14:textId="52EADD96" w:rsidR="00D739C8" w:rsidRPr="00D739C8" w:rsidRDefault="00D739C8" w:rsidP="00D739C8">
      <w:pPr>
        <w:pStyle w:val="3"/>
      </w:pPr>
      <w:r w:rsidRPr="00D739C8">
        <w:rPr>
          <w:rFonts w:hint="eastAsia"/>
        </w:rPr>
        <w:t>5.裁剪算法</w:t>
      </w:r>
    </w:p>
    <w:p w14:paraId="0A2A0FC2" w14:textId="77777777" w:rsidR="00D739C8" w:rsidRDefault="00D739C8" w:rsidP="00D739C8">
      <w:pPr>
        <w:ind w:firstLine="480"/>
      </w:pPr>
      <w:r>
        <w:t>import cv2</w:t>
      </w:r>
    </w:p>
    <w:p w14:paraId="0AAB379B" w14:textId="77777777" w:rsidR="00D739C8" w:rsidRDefault="00D739C8" w:rsidP="00D739C8">
      <w:pPr>
        <w:ind w:firstLine="480"/>
      </w:pPr>
      <w:r>
        <w:t>import numpy as np</w:t>
      </w:r>
    </w:p>
    <w:p w14:paraId="6580FCA3" w14:textId="77777777" w:rsidR="00D739C8" w:rsidRDefault="00D739C8" w:rsidP="00D739C8">
      <w:pPr>
        <w:ind w:firstLine="480"/>
      </w:pPr>
    </w:p>
    <w:p w14:paraId="2068F66C" w14:textId="77777777" w:rsidR="00D739C8" w:rsidRDefault="00D739C8" w:rsidP="00D739C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创建图像背景</w:t>
      </w:r>
    </w:p>
    <w:p w14:paraId="75C254B7" w14:textId="77777777" w:rsidR="00D739C8" w:rsidRDefault="00D739C8" w:rsidP="00D739C8">
      <w:pPr>
        <w:ind w:firstLine="480"/>
      </w:pPr>
      <w:r>
        <w:t>img = np.zeros((600, 800, 3), np.uint8)</w:t>
      </w:r>
    </w:p>
    <w:p w14:paraId="3B38D542" w14:textId="77777777" w:rsidR="00D739C8" w:rsidRDefault="00D739C8" w:rsidP="00D739C8">
      <w:pPr>
        <w:ind w:firstLine="480"/>
      </w:pPr>
    </w:p>
    <w:p w14:paraId="0E5A2AA8" w14:textId="77777777" w:rsidR="00D739C8" w:rsidRDefault="00D739C8" w:rsidP="00D739C8">
      <w:pPr>
        <w:ind w:firstLine="480"/>
      </w:pPr>
      <w:r>
        <w:rPr>
          <w:rFonts w:hint="eastAsia"/>
        </w:rPr>
        <w:t xml:space="preserve"># </w:t>
      </w:r>
      <w:r>
        <w:rPr>
          <w:rFonts w:hint="eastAsia"/>
        </w:rPr>
        <w:t>定义全局变量</w:t>
      </w:r>
    </w:p>
    <w:p w14:paraId="3423352A" w14:textId="77777777" w:rsidR="00D739C8" w:rsidRDefault="00D739C8" w:rsidP="00D739C8">
      <w:pPr>
        <w:ind w:firstLine="480"/>
      </w:pPr>
      <w:r>
        <w:t>is_drawing, point_counter = False, 2</w:t>
      </w:r>
    </w:p>
    <w:p w14:paraId="45BB66B2" w14:textId="77777777" w:rsidR="00D739C8" w:rsidRDefault="00D739C8" w:rsidP="00D739C8">
      <w:pPr>
        <w:ind w:firstLine="480"/>
      </w:pPr>
      <w:r>
        <w:t>line_point1_x, line_point1_y, line_point2_x, line_point2_y = 0, 0, 0, 0</w:t>
      </w:r>
    </w:p>
    <w:p w14:paraId="415F9DB8" w14:textId="77777777" w:rsidR="00D739C8" w:rsidRDefault="00D739C8" w:rsidP="00D739C8">
      <w:pPr>
        <w:ind w:firstLine="480"/>
      </w:pPr>
      <w:r>
        <w:t>rect_point1_x, rect_point1_y, rect_point2_x, rect_point2_y = 0, 0, 0, 0</w:t>
      </w:r>
    </w:p>
    <w:p w14:paraId="0C327AA2" w14:textId="77777777" w:rsidR="00D739C8" w:rsidRDefault="00D739C8" w:rsidP="00D739C8">
      <w:pPr>
        <w:ind w:firstLine="480"/>
      </w:pPr>
    </w:p>
    <w:p w14:paraId="079743B7" w14:textId="77777777" w:rsidR="00D739C8" w:rsidRDefault="00D739C8" w:rsidP="00D739C8">
      <w:pPr>
        <w:ind w:firstLine="480"/>
      </w:pPr>
    </w:p>
    <w:p w14:paraId="510D730F" w14:textId="77777777" w:rsidR="00D739C8" w:rsidRDefault="00D739C8" w:rsidP="00D739C8">
      <w:pPr>
        <w:ind w:firstLine="480"/>
      </w:pPr>
      <w:r>
        <w:t>def liang_barsky_algorithm(x1, y1, x2, y2, xl, yb, xr, yt):</w:t>
      </w:r>
    </w:p>
    <w:p w14:paraId="0C03ED67" w14:textId="77777777" w:rsidR="00D739C8" w:rsidRDefault="00D739C8" w:rsidP="00D739C8">
      <w:pPr>
        <w:ind w:firstLine="480"/>
      </w:pPr>
      <w:r>
        <w:t xml:space="preserve">    dx = x2 - x1</w:t>
      </w:r>
    </w:p>
    <w:p w14:paraId="0DB751ED" w14:textId="77777777" w:rsidR="00D739C8" w:rsidRDefault="00D739C8" w:rsidP="00D739C8">
      <w:pPr>
        <w:ind w:firstLine="480"/>
      </w:pPr>
      <w:r>
        <w:t xml:space="preserve">    dy = y2 - y1</w:t>
      </w:r>
    </w:p>
    <w:p w14:paraId="4CCEABD7" w14:textId="77777777" w:rsidR="00D739C8" w:rsidRDefault="00D739C8" w:rsidP="00D739C8">
      <w:pPr>
        <w:ind w:firstLine="480"/>
      </w:pPr>
      <w:r>
        <w:t xml:space="preserve">    p = [1, -dx, dx, -dy, dy]</w:t>
      </w:r>
    </w:p>
    <w:p w14:paraId="2FA34088" w14:textId="77777777" w:rsidR="00D739C8" w:rsidRDefault="00D739C8" w:rsidP="00D739C8">
      <w:pPr>
        <w:ind w:firstLine="480"/>
      </w:pPr>
      <w:r>
        <w:t xml:space="preserve">    q = [1, x1 - xl, xr - x1, y1 - yb, yt - y1]</w:t>
      </w:r>
    </w:p>
    <w:p w14:paraId="24EF6AB0" w14:textId="77777777" w:rsidR="00D739C8" w:rsidRDefault="00D739C8" w:rsidP="00D739C8">
      <w:pPr>
        <w:ind w:firstLine="480"/>
      </w:pPr>
    </w:p>
    <w:p w14:paraId="0FDCAE25" w14:textId="77777777" w:rsidR="00D739C8" w:rsidRDefault="00D739C8" w:rsidP="00D739C8">
      <w:pPr>
        <w:ind w:firstLine="480"/>
      </w:pPr>
      <w:r>
        <w:t xml:space="preserve">    cv2.line(img, (x1, y1), (x2, y2), (0, 0, 0))</w:t>
      </w:r>
    </w:p>
    <w:p w14:paraId="20116A81" w14:textId="77777777" w:rsidR="00D739C8" w:rsidRDefault="00D739C8" w:rsidP="00D739C8">
      <w:pPr>
        <w:ind w:firstLine="480"/>
      </w:pPr>
    </w:p>
    <w:p w14:paraId="572F9F05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如果线段完全在裁剪区域外，则不进行裁剪</w:t>
      </w:r>
    </w:p>
    <w:p w14:paraId="58F45995" w14:textId="77777777" w:rsidR="00D739C8" w:rsidRDefault="00D739C8" w:rsidP="00D739C8">
      <w:pPr>
        <w:ind w:firstLine="480"/>
      </w:pPr>
      <w:r>
        <w:t xml:space="preserve">    if (dx == 0 and (q[1] &lt; 0 or q[2] &lt; 0)) or (dy == 0 and (q[3] &lt; 0 or q[4] &lt; 0)):</w:t>
      </w:r>
    </w:p>
    <w:p w14:paraId="311D9002" w14:textId="77777777" w:rsidR="00D739C8" w:rsidRDefault="00D739C8" w:rsidP="00D739C8">
      <w:pPr>
        <w:ind w:firstLine="480"/>
      </w:pPr>
      <w:r>
        <w:t xml:space="preserve">        return</w:t>
      </w:r>
    </w:p>
    <w:p w14:paraId="562A5F43" w14:textId="77777777" w:rsidR="00D739C8" w:rsidRDefault="00D739C8" w:rsidP="00D739C8">
      <w:pPr>
        <w:ind w:firstLine="480"/>
      </w:pPr>
    </w:p>
    <w:p w14:paraId="32957292" w14:textId="77777777" w:rsidR="00D739C8" w:rsidRDefault="00D739C8" w:rsidP="00D739C8">
      <w:pPr>
        <w:ind w:firstLine="480"/>
      </w:pPr>
      <w:r>
        <w:t xml:space="preserve">    umax, umin = 0, 1</w:t>
      </w:r>
    </w:p>
    <w:p w14:paraId="2A590DBA" w14:textId="77777777" w:rsidR="00D739C8" w:rsidRDefault="00D739C8" w:rsidP="00D739C8">
      <w:pPr>
        <w:ind w:firstLine="480"/>
      </w:pPr>
      <w:r>
        <w:t xml:space="preserve">    for i in range(1, 5):</w:t>
      </w:r>
    </w:p>
    <w:p w14:paraId="3570655F" w14:textId="77777777" w:rsidR="00D739C8" w:rsidRDefault="00D739C8" w:rsidP="00D739C8">
      <w:pPr>
        <w:ind w:firstLine="480"/>
      </w:pPr>
      <w:r>
        <w:t xml:space="preserve">        if p[i] &gt; 0:</w:t>
      </w:r>
    </w:p>
    <w:p w14:paraId="33EDCE52" w14:textId="77777777" w:rsidR="00D739C8" w:rsidRDefault="00D739C8" w:rsidP="00D739C8">
      <w:pPr>
        <w:ind w:firstLine="480"/>
      </w:pPr>
      <w:r>
        <w:t xml:space="preserve">            umin = min(umin, q[i] / p[i])</w:t>
      </w:r>
    </w:p>
    <w:p w14:paraId="4510ED57" w14:textId="77777777" w:rsidR="00D739C8" w:rsidRDefault="00D739C8" w:rsidP="00D739C8">
      <w:pPr>
        <w:ind w:firstLine="480"/>
      </w:pPr>
      <w:r>
        <w:t xml:space="preserve">        elif p[i] &lt; 0:</w:t>
      </w:r>
    </w:p>
    <w:p w14:paraId="356DFC5F" w14:textId="77777777" w:rsidR="00D739C8" w:rsidRDefault="00D739C8" w:rsidP="00D739C8">
      <w:pPr>
        <w:ind w:firstLine="480"/>
      </w:pPr>
      <w:r>
        <w:t xml:space="preserve">            umax = max(umax, q[i] / p[i])</w:t>
      </w:r>
    </w:p>
    <w:p w14:paraId="57779337" w14:textId="77777777" w:rsidR="00D739C8" w:rsidRDefault="00D739C8" w:rsidP="00D739C8">
      <w:pPr>
        <w:ind w:firstLine="480"/>
      </w:pPr>
    </w:p>
    <w:p w14:paraId="2157827E" w14:textId="77777777" w:rsidR="00D739C8" w:rsidRDefault="00D739C8" w:rsidP="00D739C8">
      <w:pPr>
        <w:ind w:firstLine="480"/>
      </w:pPr>
      <w:r>
        <w:t xml:space="preserve">    if umax &gt; umin:</w:t>
      </w:r>
    </w:p>
    <w:p w14:paraId="3535E9A0" w14:textId="77777777" w:rsidR="00D739C8" w:rsidRDefault="00D739C8" w:rsidP="00D739C8">
      <w:pPr>
        <w:ind w:firstLine="480"/>
      </w:pPr>
      <w:r>
        <w:t xml:space="preserve">        return</w:t>
      </w:r>
    </w:p>
    <w:p w14:paraId="70506E66" w14:textId="77777777" w:rsidR="00D739C8" w:rsidRDefault="00D739C8" w:rsidP="00D739C8">
      <w:pPr>
        <w:ind w:firstLine="480"/>
      </w:pPr>
    </w:p>
    <w:p w14:paraId="58A81FA3" w14:textId="77777777" w:rsidR="00D739C8" w:rsidRDefault="00D739C8" w:rsidP="00D739C8">
      <w:pPr>
        <w:ind w:firstLine="480"/>
      </w:pPr>
      <w:r>
        <w:t xml:space="preserve">    x1, y1, x2, y2 = int(x1 + umax * dx), int(y1 + umax * dy), int(x1 + umin * dx), int(y1 + umin * dy)</w:t>
      </w:r>
    </w:p>
    <w:p w14:paraId="44D28F4D" w14:textId="77777777" w:rsidR="00D739C8" w:rsidRDefault="00D739C8" w:rsidP="00D739C8">
      <w:pPr>
        <w:ind w:firstLine="480"/>
      </w:pPr>
    </w:p>
    <w:p w14:paraId="5CD043B4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显示裁剪后的线段的端点坐标</w:t>
      </w:r>
    </w:p>
    <w:p w14:paraId="3CC23C37" w14:textId="77777777" w:rsidR="00D739C8" w:rsidRDefault="00D739C8" w:rsidP="00D739C8">
      <w:pPr>
        <w:ind w:firstLine="480"/>
      </w:pPr>
      <w:r>
        <w:t xml:space="preserve">    cv2.putText(img, f'(x:{x1},y:{y1})', (x1, y1), cv2.FONT_HERSHEY_PLAIN, 1.0, (0, 0, 255), thickness=1)</w:t>
      </w:r>
    </w:p>
    <w:p w14:paraId="028CCC12" w14:textId="77777777" w:rsidR="00D739C8" w:rsidRDefault="00D739C8" w:rsidP="00D739C8">
      <w:pPr>
        <w:ind w:firstLine="480"/>
      </w:pPr>
      <w:r>
        <w:t xml:space="preserve">    cv2.putText(img, f'(x:{x2},y:{y2})', (x2, y2), cv2.FONT_HERSHEY_PLAIN, 1.0, (0, 0, 255), thickness=1)</w:t>
      </w:r>
    </w:p>
    <w:p w14:paraId="6E7D89F4" w14:textId="77777777" w:rsidR="00D739C8" w:rsidRDefault="00D739C8" w:rsidP="00D739C8">
      <w:pPr>
        <w:ind w:firstLine="480"/>
      </w:pPr>
    </w:p>
    <w:p w14:paraId="6122576B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绘制裁剪后的线段</w:t>
      </w:r>
    </w:p>
    <w:p w14:paraId="7D808580" w14:textId="77777777" w:rsidR="00D739C8" w:rsidRDefault="00D739C8" w:rsidP="00D739C8">
      <w:pPr>
        <w:ind w:firstLine="480"/>
      </w:pPr>
      <w:r>
        <w:t xml:space="preserve">    cv2.line(img, (x1, y1), (x2, y2), (255, 255, 255))</w:t>
      </w:r>
    </w:p>
    <w:p w14:paraId="468E7357" w14:textId="77777777" w:rsidR="00D739C8" w:rsidRDefault="00D739C8" w:rsidP="00D739C8">
      <w:pPr>
        <w:ind w:firstLine="480"/>
      </w:pPr>
    </w:p>
    <w:p w14:paraId="61EBA38D" w14:textId="77777777" w:rsidR="00D739C8" w:rsidRDefault="00D739C8" w:rsidP="00D739C8">
      <w:pPr>
        <w:ind w:firstLine="480"/>
      </w:pPr>
    </w:p>
    <w:p w14:paraId="27EE34FC" w14:textId="77777777" w:rsidR="00D739C8" w:rsidRDefault="00D739C8" w:rsidP="00D739C8">
      <w:pPr>
        <w:ind w:firstLine="480"/>
      </w:pPr>
      <w:r>
        <w:t>def draw_func(event, x, y, flags, param):</w:t>
      </w:r>
    </w:p>
    <w:p w14:paraId="78737C70" w14:textId="77777777" w:rsidR="00D739C8" w:rsidRDefault="00D739C8" w:rsidP="00D739C8">
      <w:pPr>
        <w:ind w:firstLine="480"/>
      </w:pPr>
      <w:r>
        <w:t xml:space="preserve">    global is_drawing, point_counter</w:t>
      </w:r>
    </w:p>
    <w:p w14:paraId="0179CD2D" w14:textId="77777777" w:rsidR="00D739C8" w:rsidRDefault="00D739C8" w:rsidP="00D739C8">
      <w:pPr>
        <w:ind w:firstLine="480"/>
      </w:pPr>
      <w:r>
        <w:t xml:space="preserve">    global line_point1_x, line_point1_y, line_point2_x, line_point2_y</w:t>
      </w:r>
    </w:p>
    <w:p w14:paraId="38C0EDD2" w14:textId="77777777" w:rsidR="00D739C8" w:rsidRDefault="00D739C8" w:rsidP="00D739C8">
      <w:pPr>
        <w:ind w:firstLine="480"/>
      </w:pPr>
      <w:r>
        <w:t xml:space="preserve">    global rect_point1_x, rect_point1_y, rect_point2_x, rect_point2_y</w:t>
      </w:r>
    </w:p>
    <w:p w14:paraId="5C706D27" w14:textId="77777777" w:rsidR="00D739C8" w:rsidRDefault="00D739C8" w:rsidP="00D739C8">
      <w:pPr>
        <w:ind w:firstLine="480"/>
      </w:pPr>
    </w:p>
    <w:p w14:paraId="60184AA1" w14:textId="77777777" w:rsidR="00D739C8" w:rsidRDefault="00D739C8" w:rsidP="00D739C8">
      <w:pPr>
        <w:ind w:firstLine="480"/>
      </w:pPr>
      <w:r>
        <w:t xml:space="preserve">    if event == cv2.EVENT_LBUTTONDOWN:</w:t>
      </w:r>
    </w:p>
    <w:p w14:paraId="1EF3FE0C" w14:textId="77777777" w:rsidR="00D739C8" w:rsidRDefault="00D739C8" w:rsidP="00D739C8">
      <w:pPr>
        <w:ind w:firstLine="480"/>
      </w:pPr>
      <w:r>
        <w:t xml:space="preserve">        cv2.circle(img, (x, y), 1, (0, 255, 0), thickness=5)</w:t>
      </w:r>
    </w:p>
    <w:p w14:paraId="1165D9FE" w14:textId="77777777" w:rsidR="00D739C8" w:rsidRDefault="00D739C8" w:rsidP="00D739C8">
      <w:pPr>
        <w:ind w:firstLine="480"/>
      </w:pPr>
    </w:p>
    <w:p w14:paraId="0B68B1A1" w14:textId="77777777" w:rsidR="00D739C8" w:rsidRDefault="00D739C8" w:rsidP="00D739C8">
      <w:pPr>
        <w:ind w:firstLine="480"/>
      </w:pPr>
      <w:r>
        <w:t xml:space="preserve">        if point_counter == 2:</w:t>
      </w:r>
    </w:p>
    <w:p w14:paraId="4A73247C" w14:textId="77777777" w:rsidR="00D739C8" w:rsidRDefault="00D739C8" w:rsidP="00D739C8">
      <w:pPr>
        <w:ind w:firstLine="480"/>
      </w:pPr>
      <w:r>
        <w:t xml:space="preserve">            point_counter -= 1</w:t>
      </w:r>
    </w:p>
    <w:p w14:paraId="3E4B8F53" w14:textId="77777777" w:rsidR="00D739C8" w:rsidRDefault="00D739C8" w:rsidP="00D739C8">
      <w:pPr>
        <w:ind w:firstLine="480"/>
      </w:pPr>
      <w:r>
        <w:lastRenderedPageBreak/>
        <w:t xml:space="preserve">            rect_point1_x, rect_point1_y = x, y</w:t>
      </w:r>
    </w:p>
    <w:p w14:paraId="73C63AAA" w14:textId="77777777" w:rsidR="00D739C8" w:rsidRDefault="00D739C8" w:rsidP="00D739C8">
      <w:pPr>
        <w:ind w:firstLine="480"/>
      </w:pPr>
      <w:r>
        <w:t xml:space="preserve">        elif point_counter == 1:</w:t>
      </w:r>
    </w:p>
    <w:p w14:paraId="16C591F5" w14:textId="77777777" w:rsidR="00D739C8" w:rsidRDefault="00D739C8" w:rsidP="00D739C8">
      <w:pPr>
        <w:ind w:firstLine="480"/>
      </w:pPr>
      <w:r>
        <w:t xml:space="preserve">            point_counter -= 1</w:t>
      </w:r>
    </w:p>
    <w:p w14:paraId="347D23C5" w14:textId="77777777" w:rsidR="00D739C8" w:rsidRDefault="00D739C8" w:rsidP="00D739C8">
      <w:pPr>
        <w:ind w:firstLine="480"/>
      </w:pPr>
      <w:r>
        <w:t xml:space="preserve">            rect_point2_x, rect_point2_y = x, y</w:t>
      </w:r>
    </w:p>
    <w:p w14:paraId="3FD20625" w14:textId="77777777" w:rsidR="00D739C8" w:rsidRDefault="00D739C8" w:rsidP="00D739C8">
      <w:pPr>
        <w:ind w:firstLine="480"/>
      </w:pPr>
      <w:r>
        <w:t xml:space="preserve">            cv2.rectangle(img, (rect_point1_x, rect_point1_y), (rect_point2_x, rect_point2_y), (255, 0, 255))</w:t>
      </w:r>
    </w:p>
    <w:p w14:paraId="7742A184" w14:textId="77777777" w:rsidR="00D739C8" w:rsidRDefault="00D739C8" w:rsidP="00D739C8">
      <w:pPr>
        <w:ind w:firstLine="480"/>
      </w:pPr>
      <w:r>
        <w:t xml:space="preserve">        else:</w:t>
      </w:r>
    </w:p>
    <w:p w14:paraId="523B2A41" w14:textId="77777777" w:rsidR="00D739C8" w:rsidRDefault="00D739C8" w:rsidP="00D739C8">
      <w:pPr>
        <w:ind w:firstLine="480"/>
      </w:pPr>
      <w:r>
        <w:t xml:space="preserve">            if is_drawing:</w:t>
      </w:r>
    </w:p>
    <w:p w14:paraId="42D0EFA2" w14:textId="77777777" w:rsidR="00D739C8" w:rsidRDefault="00D739C8" w:rsidP="00D739C8">
      <w:pPr>
        <w:ind w:firstLine="480"/>
      </w:pPr>
      <w:r>
        <w:t xml:space="preserve">                line_point2_x, line_point2_y = x, y</w:t>
      </w:r>
    </w:p>
    <w:p w14:paraId="6485E288" w14:textId="77777777" w:rsidR="00D739C8" w:rsidRDefault="00D739C8" w:rsidP="00D739C8">
      <w:pPr>
        <w:ind w:firstLine="480"/>
      </w:pPr>
      <w:r>
        <w:t xml:space="preserve">                cv2.line(img, (line_point1_x, line_point1_y), (line_point2_x, line_point2_y), (255, 255, 255))</w:t>
      </w:r>
    </w:p>
    <w:p w14:paraId="7F505C96" w14:textId="77777777" w:rsidR="00D739C8" w:rsidRDefault="00D739C8" w:rsidP="00D739C8">
      <w:pPr>
        <w:ind w:firstLine="480"/>
      </w:pPr>
      <w:r>
        <w:t xml:space="preserve">                is_drawing = False</w:t>
      </w:r>
    </w:p>
    <w:p w14:paraId="48FCD6E2" w14:textId="77777777" w:rsidR="00D739C8" w:rsidRDefault="00D739C8" w:rsidP="00D739C8">
      <w:pPr>
        <w:ind w:firstLine="480"/>
      </w:pPr>
      <w:r>
        <w:t xml:space="preserve">            else:</w:t>
      </w:r>
    </w:p>
    <w:p w14:paraId="26CC87A0" w14:textId="77777777" w:rsidR="00D739C8" w:rsidRDefault="00D739C8" w:rsidP="00D739C8">
      <w:pPr>
        <w:ind w:firstLine="480"/>
      </w:pPr>
      <w:r>
        <w:t xml:space="preserve">                line_point1_x, line_point1_y = x, y</w:t>
      </w:r>
    </w:p>
    <w:p w14:paraId="0F7BD1B4" w14:textId="77777777" w:rsidR="00D739C8" w:rsidRDefault="00D739C8" w:rsidP="00D739C8">
      <w:pPr>
        <w:ind w:firstLine="480"/>
      </w:pPr>
      <w:r>
        <w:t xml:space="preserve">                is_drawing = True</w:t>
      </w:r>
    </w:p>
    <w:p w14:paraId="1C28B24C" w14:textId="77777777" w:rsidR="00D739C8" w:rsidRDefault="00D739C8" w:rsidP="00D739C8">
      <w:pPr>
        <w:ind w:firstLine="480"/>
      </w:pPr>
    </w:p>
    <w:p w14:paraId="604CC129" w14:textId="77777777" w:rsidR="00D739C8" w:rsidRDefault="00D739C8" w:rsidP="00D739C8">
      <w:pPr>
        <w:ind w:firstLine="480"/>
      </w:pPr>
    </w:p>
    <w:p w14:paraId="7B9B1A88" w14:textId="77777777" w:rsidR="00D739C8" w:rsidRDefault="00D739C8" w:rsidP="00D739C8">
      <w:pPr>
        <w:ind w:firstLine="480"/>
      </w:pPr>
      <w:r>
        <w:t>cv2.namedWindow('src')</w:t>
      </w:r>
    </w:p>
    <w:p w14:paraId="0855CF0B" w14:textId="77777777" w:rsidR="00D739C8" w:rsidRDefault="00D739C8" w:rsidP="00D739C8">
      <w:pPr>
        <w:ind w:firstLine="480"/>
      </w:pPr>
      <w:r>
        <w:t>cv2.setMouseCallback('src', draw_func)</w:t>
      </w:r>
    </w:p>
    <w:p w14:paraId="5EF48162" w14:textId="77777777" w:rsidR="00D739C8" w:rsidRDefault="00D739C8" w:rsidP="00D739C8">
      <w:pPr>
        <w:ind w:firstLine="480"/>
      </w:pPr>
    </w:p>
    <w:p w14:paraId="651462C4" w14:textId="77777777" w:rsidR="00D739C8" w:rsidRDefault="00D739C8" w:rsidP="00D739C8">
      <w:pPr>
        <w:ind w:firstLine="480"/>
      </w:pPr>
      <w:r>
        <w:t>while True:</w:t>
      </w:r>
    </w:p>
    <w:p w14:paraId="5A1DF50F" w14:textId="77777777" w:rsidR="00D739C8" w:rsidRDefault="00D739C8" w:rsidP="00D739C8">
      <w:pPr>
        <w:ind w:firstLine="480"/>
      </w:pPr>
      <w:r>
        <w:t xml:space="preserve">    cv2.imshow('src', img)</w:t>
      </w:r>
    </w:p>
    <w:p w14:paraId="4A4F23F4" w14:textId="77777777" w:rsidR="00D739C8" w:rsidRDefault="00D739C8" w:rsidP="00D739C8">
      <w:pPr>
        <w:ind w:firstLine="480"/>
      </w:pPr>
      <w:r>
        <w:t xml:space="preserve">    code = cv2.waitKey(100)</w:t>
      </w:r>
    </w:p>
    <w:p w14:paraId="592329DF" w14:textId="77777777" w:rsidR="00D739C8" w:rsidRDefault="00D739C8" w:rsidP="00D739C8">
      <w:pPr>
        <w:ind w:firstLine="480"/>
      </w:pPr>
    </w:p>
    <w:p w14:paraId="350A2EDF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按下</w:t>
      </w:r>
      <w:r>
        <w:rPr>
          <w:rFonts w:hint="eastAsia"/>
        </w:rPr>
        <w:t>'q'</w:t>
      </w:r>
      <w:r>
        <w:rPr>
          <w:rFonts w:hint="eastAsia"/>
        </w:rPr>
        <w:t>键退出</w:t>
      </w:r>
    </w:p>
    <w:p w14:paraId="62B4F933" w14:textId="77777777" w:rsidR="00D739C8" w:rsidRDefault="00D739C8" w:rsidP="00D739C8">
      <w:pPr>
        <w:ind w:firstLine="480"/>
      </w:pPr>
      <w:r>
        <w:t xml:space="preserve">    if code == ord('q'):</w:t>
      </w:r>
    </w:p>
    <w:p w14:paraId="53C911B6" w14:textId="77777777" w:rsidR="00D739C8" w:rsidRDefault="00D739C8" w:rsidP="00D739C8">
      <w:pPr>
        <w:ind w:firstLine="480"/>
      </w:pPr>
      <w:r>
        <w:t xml:space="preserve">        break</w:t>
      </w:r>
    </w:p>
    <w:p w14:paraId="63B95A71" w14:textId="77777777" w:rsidR="00D739C8" w:rsidRDefault="00D739C8" w:rsidP="00D739C8">
      <w:pPr>
        <w:ind w:firstLine="480"/>
      </w:pPr>
      <w:r>
        <w:rPr>
          <w:rFonts w:hint="eastAsia"/>
        </w:rPr>
        <w:t xml:space="preserve">    # </w:t>
      </w:r>
      <w:r>
        <w:rPr>
          <w:rFonts w:hint="eastAsia"/>
        </w:rPr>
        <w:t>按下</w:t>
      </w:r>
      <w:r>
        <w:rPr>
          <w:rFonts w:hint="eastAsia"/>
        </w:rPr>
        <w:t>'x'</w:t>
      </w:r>
      <w:r>
        <w:rPr>
          <w:rFonts w:hint="eastAsia"/>
        </w:rPr>
        <w:t>键进行裁剪</w:t>
      </w:r>
    </w:p>
    <w:p w14:paraId="58CF8D65" w14:textId="77777777" w:rsidR="00D739C8" w:rsidRDefault="00D739C8" w:rsidP="00D739C8">
      <w:pPr>
        <w:ind w:firstLine="480"/>
      </w:pPr>
      <w:r>
        <w:t xml:space="preserve">    elif code == ord('x'):</w:t>
      </w:r>
    </w:p>
    <w:p w14:paraId="2D704E8F" w14:textId="77777777" w:rsidR="00D739C8" w:rsidRDefault="00D739C8" w:rsidP="00D739C8">
      <w:pPr>
        <w:ind w:firstLine="480"/>
      </w:pPr>
      <w:r>
        <w:t xml:space="preserve">        liang_barsky_algorithm(line_point1_x, line_point1_y, line_point2_x, line_point2_y, rect_point1_x, rect_point1_y,</w:t>
      </w:r>
    </w:p>
    <w:p w14:paraId="488288E2" w14:textId="77777777" w:rsidR="00D739C8" w:rsidRDefault="00D739C8" w:rsidP="00D739C8">
      <w:pPr>
        <w:ind w:firstLine="480"/>
      </w:pPr>
      <w:r>
        <w:t xml:space="preserve">                               rect_point2_x, rect_point2_y)</w:t>
      </w:r>
    </w:p>
    <w:p w14:paraId="52CA2423" w14:textId="77777777" w:rsidR="00D739C8" w:rsidRDefault="00D739C8" w:rsidP="00D739C8">
      <w:pPr>
        <w:ind w:firstLine="480"/>
      </w:pPr>
    </w:p>
    <w:p w14:paraId="428887AB" w14:textId="2FD92AFB" w:rsidR="00D739C8" w:rsidRDefault="00D739C8" w:rsidP="00D739C8">
      <w:pPr>
        <w:ind w:firstLine="480"/>
      </w:pPr>
      <w:r>
        <w:t>cv2.destroyAllWindows()</w:t>
      </w:r>
    </w:p>
    <w:p w14:paraId="6A74B9B8" w14:textId="41DD24A7" w:rsidR="00D739C8" w:rsidRPr="00D739C8" w:rsidRDefault="00D739C8" w:rsidP="00D739C8">
      <w:pPr>
        <w:spacing w:line="240" w:lineRule="auto"/>
        <w:ind w:firstLineChars="0" w:firstLine="0"/>
        <w:jc w:val="left"/>
        <w:rPr>
          <w:rFonts w:ascii="宋体" w:eastAsia="宋体" w:hAnsi="宋体" w:cs="宋体"/>
          <w:szCs w:val="24"/>
        </w:rPr>
      </w:pPr>
      <w:r w:rsidRPr="00D739C8">
        <w:rPr>
          <w:rFonts w:ascii="宋体" w:eastAsia="宋体" w:hAnsi="宋体" w:cs="宋体"/>
          <w:noProof/>
          <w:szCs w:val="24"/>
        </w:rPr>
        <w:lastRenderedPageBreak/>
        <w:drawing>
          <wp:inline distT="0" distB="0" distL="0" distR="0" wp14:anchorId="7E2EF4DD" wp14:editId="024F9393">
            <wp:extent cx="5939790" cy="4651375"/>
            <wp:effectExtent l="0" t="0" r="3810" b="0"/>
            <wp:docPr id="506170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BAA40" w14:textId="77777777" w:rsidR="00D739C8" w:rsidRPr="00D739C8" w:rsidRDefault="00D739C8" w:rsidP="00D739C8">
      <w:pPr>
        <w:ind w:firstLine="480"/>
      </w:pPr>
    </w:p>
    <w:p w14:paraId="6DE3F4DE" w14:textId="2767A9A9" w:rsidR="00D739C8" w:rsidRPr="00D739C8" w:rsidRDefault="000D3C28" w:rsidP="00C3435A">
      <w:pPr>
        <w:pStyle w:val="2"/>
      </w:pPr>
      <w:r>
        <w:rPr>
          <w:rFonts w:hint="eastAsia"/>
        </w:rPr>
        <w:t>三、算法比较</w:t>
      </w:r>
    </w:p>
    <w:p w14:paraId="55829D19" w14:textId="77777777" w:rsidR="000D3C28" w:rsidRDefault="000D3C28" w:rsidP="000D3C28">
      <w:pPr>
        <w:pStyle w:val="3"/>
      </w:pPr>
      <w:r>
        <w:rPr>
          <w:rFonts w:hint="eastAsia"/>
        </w:rPr>
        <w:t>B</w:t>
      </w:r>
      <w:r>
        <w:t>ezier</w:t>
      </w:r>
      <w:r>
        <w:rPr>
          <w:rFonts w:hint="eastAsia"/>
        </w:rPr>
        <w:t>曲线和B样条曲线的异同：</w:t>
      </w:r>
    </w:p>
    <w:p w14:paraId="656B03EE" w14:textId="77777777" w:rsidR="000D3C28" w:rsidRPr="000D3C28" w:rsidRDefault="000D3C28" w:rsidP="000D3C28">
      <w:pPr>
        <w:ind w:firstLine="480"/>
      </w:pPr>
    </w:p>
    <w:p w14:paraId="0A62D454" w14:textId="77777777" w:rsidR="005C0434" w:rsidRDefault="000D3C28" w:rsidP="000D3C2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三次</w:t>
      </w:r>
      <w:r>
        <w:rPr>
          <w:rFonts w:ascii="宋体" w:eastAsia="宋体" w:hAnsi="宋体"/>
          <w:szCs w:val="24"/>
        </w:rPr>
        <w:t>Bezier曲线是四个控制点为一组，每增加一条曲线需要增加三个控制点，即</w:t>
      </w:r>
      <w:r>
        <w:rPr>
          <w:rFonts w:ascii="宋体" w:eastAsia="宋体" w:hAnsi="宋体" w:hint="eastAsia"/>
          <w:szCs w:val="24"/>
        </w:rPr>
        <w:t>控制点数</w:t>
      </w:r>
      <w:r>
        <w:rPr>
          <w:rFonts w:ascii="宋体" w:eastAsia="宋体" w:hAnsi="宋体"/>
          <w:szCs w:val="24"/>
        </w:rPr>
        <w:t>= 3</w:t>
      </w:r>
      <w:r>
        <w:rPr>
          <w:rFonts w:ascii="宋体" w:eastAsia="宋体" w:hAnsi="宋体" w:hint="eastAsia"/>
          <w:szCs w:val="24"/>
        </w:rPr>
        <w:t>*曲线数+</w:t>
      </w:r>
      <w:r>
        <w:rPr>
          <w:rFonts w:ascii="宋体" w:eastAsia="宋体" w:hAnsi="宋体"/>
          <w:szCs w:val="24"/>
        </w:rPr>
        <w:t>1</w:t>
      </w:r>
      <w:r>
        <w:rPr>
          <w:rFonts w:ascii="宋体" w:eastAsia="宋体" w:hAnsi="宋体" w:hint="eastAsia"/>
          <w:szCs w:val="24"/>
        </w:rPr>
        <w:t>。</w:t>
      </w:r>
      <w:r>
        <w:rPr>
          <w:rFonts w:ascii="宋体" w:eastAsia="宋体" w:hAnsi="宋体"/>
          <w:szCs w:val="24"/>
        </w:rPr>
        <w:t>而三次B样条曲线也是四个控制点为一组，不过每增加一条曲线只需要添加一个控制点，即</w:t>
      </w:r>
      <w:r>
        <w:rPr>
          <w:rFonts w:ascii="宋体" w:eastAsia="宋体" w:hAnsi="宋体" w:hint="eastAsia"/>
          <w:szCs w:val="24"/>
        </w:rPr>
        <w:t>控制点数=曲线数+</w:t>
      </w:r>
      <w:r>
        <w:rPr>
          <w:rFonts w:ascii="宋体" w:eastAsia="宋体" w:hAnsi="宋体"/>
          <w:szCs w:val="24"/>
        </w:rPr>
        <w:t>3。三次</w:t>
      </w:r>
    </w:p>
    <w:p w14:paraId="3D501C98" w14:textId="617CC372" w:rsidR="000D3C28" w:rsidRPr="000D3C28" w:rsidRDefault="000D3C28" w:rsidP="000D3C28">
      <w:pPr>
        <w:ind w:firstLine="480"/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lastRenderedPageBreak/>
        <w:t>Bezier曲线每两段相邻曲线有一个相同的控制点，而三次B样条曲线有三个。</w:t>
      </w:r>
      <w:r>
        <w:rPr>
          <w:rFonts w:ascii="宋体" w:eastAsia="宋体" w:hAnsi="宋体"/>
          <w:noProof/>
          <w:szCs w:val="28"/>
        </w:rPr>
        <w:drawing>
          <wp:anchor distT="0" distB="0" distL="114300" distR="114300" simplePos="0" relativeHeight="251661312" behindDoc="0" locked="0" layoutInCell="1" allowOverlap="1" wp14:anchorId="5A5B7351" wp14:editId="4F823811">
            <wp:simplePos x="0" y="0"/>
            <wp:positionH relativeFrom="column">
              <wp:posOffset>475933</wp:posOffset>
            </wp:positionH>
            <wp:positionV relativeFrom="paragraph">
              <wp:posOffset>-1016000</wp:posOffset>
            </wp:positionV>
            <wp:extent cx="5274310" cy="341185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65BEE5" w14:textId="77777777" w:rsidR="000D3C28" w:rsidRDefault="000D3C28" w:rsidP="000D3C28">
      <w:pPr>
        <w:ind w:firstLine="480"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Bezier曲线存在不足：一是控制多边形的顶点个数决定了Bezier曲线的阶次，即n+</w:t>
      </w:r>
      <w:r>
        <w:rPr>
          <w:rFonts w:ascii="宋体" w:eastAsia="宋体" w:hAnsi="宋体"/>
          <w:szCs w:val="28"/>
        </w:rPr>
        <w:t>1</w:t>
      </w:r>
      <w:r>
        <w:rPr>
          <w:rFonts w:ascii="宋体" w:eastAsia="宋体" w:hAnsi="宋体" w:hint="eastAsia"/>
          <w:szCs w:val="28"/>
        </w:rPr>
        <w:t>个顶点的控制多边形必然会产生n次Bezier曲线，并且当n较大时，控制多边形对曲线的控制将会减弱。二是Bezier不能做局部修改，即改变某一个控制点的位置对整条曲线都有影响。</w:t>
      </w:r>
    </w:p>
    <w:p w14:paraId="6B594290" w14:textId="77777777" w:rsidR="000D3C28" w:rsidRDefault="000D3C28" w:rsidP="000D3C28">
      <w:pPr>
        <w:ind w:firstLine="480"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B样条方法保留了Bezier方法的优点，克服其由于整体表示带来的不具备局部性质的特点，具有表示与设计自由型曲线曲面的强大功能。</w:t>
      </w:r>
    </w:p>
    <w:p w14:paraId="19ECD340" w14:textId="5D88308C" w:rsidR="00D739C8" w:rsidRDefault="00D739C8" w:rsidP="00D739C8">
      <w:pPr>
        <w:ind w:firstLineChars="0" w:firstLine="0"/>
        <w:jc w:val="left"/>
        <w:rPr>
          <w:rFonts w:ascii="宋体" w:eastAsia="宋体" w:hAnsi="宋体"/>
          <w:szCs w:val="28"/>
        </w:rPr>
      </w:pPr>
      <w:r>
        <w:rPr>
          <w:rFonts w:ascii="宋体" w:eastAsia="宋体" w:hAnsi="宋体" w:hint="eastAsia"/>
          <w:szCs w:val="28"/>
        </w:rPr>
        <w:t>四、</w:t>
      </w:r>
    </w:p>
    <w:p w14:paraId="09721C28" w14:textId="77777777" w:rsidR="00D739C8" w:rsidRDefault="00D739C8" w:rsidP="00D739C8">
      <w:pPr>
        <w:ind w:firstLineChars="0" w:firstLine="0"/>
        <w:jc w:val="left"/>
        <w:rPr>
          <w:rFonts w:ascii="宋体" w:eastAsia="宋体" w:hAnsi="宋体"/>
          <w:szCs w:val="28"/>
        </w:rPr>
      </w:pPr>
    </w:p>
    <w:p w14:paraId="355BC444" w14:textId="590EA5BC" w:rsidR="000D3C28" w:rsidRDefault="000D3C28" w:rsidP="000D3C28">
      <w:pPr>
        <w:pStyle w:val="2"/>
      </w:pPr>
      <w:r>
        <w:rPr>
          <w:rFonts w:hint="eastAsia"/>
        </w:rPr>
        <w:t>四、心得体会</w:t>
      </w:r>
    </w:p>
    <w:p w14:paraId="57D1E949" w14:textId="77777777" w:rsidR="00354403" w:rsidRDefault="00354403" w:rsidP="00354403">
      <w:pPr>
        <w:ind w:firstLine="480"/>
      </w:pPr>
      <w:r>
        <w:rPr>
          <w:rFonts w:hint="eastAsia"/>
        </w:rPr>
        <w:t>本次实验，最大的体会就是遇到问题一定要多想原理，一步一步看是在那出问题了，可以手动的去算几步，比如：书中给出的矩阵乘积是直接有结果的。但是当自己推几步后，感悟会更加深刻。</w:t>
      </w:r>
    </w:p>
    <w:p w14:paraId="13E26259" w14:textId="2AEF7CEC" w:rsidR="00354403" w:rsidRPr="00354403" w:rsidRDefault="00354403" w:rsidP="00354403">
      <w:pPr>
        <w:ind w:firstLine="480"/>
      </w:pPr>
      <w:r>
        <w:rPr>
          <w:rFonts w:hint="eastAsia"/>
        </w:rPr>
        <w:t>遇到问题，首先自己思考，多想想算法的含义，把含义吃透，彻底理解了，就会顺畅很多</w:t>
      </w:r>
    </w:p>
    <w:sectPr w:rsidR="00354403" w:rsidRPr="003544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134" w:bottom="1134" w:left="1134" w:header="851" w:footer="992" w:gutter="284"/>
      <w:pgNumType w:fmt="upperRoman"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EDD62" w14:textId="77777777" w:rsidR="000036AA" w:rsidRDefault="000036AA">
      <w:pPr>
        <w:spacing w:line="240" w:lineRule="auto"/>
        <w:ind w:firstLine="480"/>
      </w:pPr>
      <w:r>
        <w:separator/>
      </w:r>
    </w:p>
  </w:endnote>
  <w:endnote w:type="continuationSeparator" w:id="0">
    <w:p w14:paraId="1E04B177" w14:textId="77777777" w:rsidR="000036AA" w:rsidRDefault="000036A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625ED" w14:textId="77777777" w:rsidR="00371897" w:rsidRDefault="00371897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5152670"/>
      <w:docPartObj>
        <w:docPartGallery w:val="AutoText"/>
      </w:docPartObj>
    </w:sdtPr>
    <w:sdtContent>
      <w:p w14:paraId="261CB18A" w14:textId="77777777" w:rsidR="00371897" w:rsidRDefault="0076259E">
        <w:pPr>
          <w:pStyle w:val="af1"/>
          <w:ind w:firstLine="36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D3D220" w14:textId="77777777" w:rsidR="00371897" w:rsidRDefault="00371897">
    <w:pPr>
      <w:pStyle w:val="af1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64F6" w14:textId="77777777" w:rsidR="00371897" w:rsidRDefault="00371897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05617" w14:textId="77777777" w:rsidR="000036AA" w:rsidRDefault="000036AA">
      <w:pPr>
        <w:spacing w:line="240" w:lineRule="auto"/>
        <w:ind w:firstLine="480"/>
      </w:pPr>
      <w:r>
        <w:separator/>
      </w:r>
    </w:p>
  </w:footnote>
  <w:footnote w:type="continuationSeparator" w:id="0">
    <w:p w14:paraId="066B4866" w14:textId="77777777" w:rsidR="000036AA" w:rsidRDefault="000036A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69C6" w14:textId="77777777" w:rsidR="00371897" w:rsidRDefault="00371897">
    <w:pPr>
      <w:pStyle w:val="af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FE44D" w14:textId="77777777" w:rsidR="00371897" w:rsidRDefault="00371897">
    <w:pPr>
      <w:pStyle w:val="af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E188" w14:textId="77777777" w:rsidR="00371897" w:rsidRDefault="00371897">
    <w:pPr>
      <w:pStyle w:val="af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11AD"/>
    <w:multiLevelType w:val="multilevel"/>
    <w:tmpl w:val="87E61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65375"/>
    <w:multiLevelType w:val="multilevel"/>
    <w:tmpl w:val="23A65375"/>
    <w:lvl w:ilvl="0">
      <w:start w:val="1"/>
      <w:numFmt w:val="decimal"/>
      <w:pStyle w:val="a"/>
      <w:suff w:val="nothing"/>
      <w:lvlText w:val="[%1]"/>
      <w:lvlJc w:val="left"/>
      <w:pPr>
        <w:ind w:left="250" w:hanging="25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240" w:firstLine="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432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540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648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756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8640" w:firstLine="0"/>
      </w:pPr>
      <w:rPr>
        <w:rFonts w:hint="eastAsia"/>
      </w:rPr>
    </w:lvl>
  </w:abstractNum>
  <w:abstractNum w:abstractNumId="2" w15:restartNumberingAfterBreak="0">
    <w:nsid w:val="3A631558"/>
    <w:multiLevelType w:val="hybridMultilevel"/>
    <w:tmpl w:val="F0FEF496"/>
    <w:lvl w:ilvl="0" w:tplc="B3926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B5CB116"/>
    <w:multiLevelType w:val="singleLevel"/>
    <w:tmpl w:val="5B5CB116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2EE16DD"/>
    <w:multiLevelType w:val="hybridMultilevel"/>
    <w:tmpl w:val="B81A40A6"/>
    <w:lvl w:ilvl="0" w:tplc="EA6E0B1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FE1299F"/>
    <w:multiLevelType w:val="multilevel"/>
    <w:tmpl w:val="D6CA9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865726">
    <w:abstractNumId w:val="1"/>
  </w:num>
  <w:num w:numId="2" w16cid:durableId="1115909722">
    <w:abstractNumId w:val="0"/>
  </w:num>
  <w:num w:numId="3" w16cid:durableId="1209142364">
    <w:abstractNumId w:val="5"/>
  </w:num>
  <w:num w:numId="4" w16cid:durableId="67118823">
    <w:abstractNumId w:val="3"/>
  </w:num>
  <w:num w:numId="5" w16cid:durableId="479343891">
    <w:abstractNumId w:val="2"/>
  </w:num>
  <w:num w:numId="6" w16cid:durableId="16557902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drawingGridHorizontalSpacing w:val="11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gzYTQ3ZGZlMDhkOTY0ZTY0ODE5YzIyYzg0Y2RmY2QifQ=="/>
  </w:docVars>
  <w:rsids>
    <w:rsidRoot w:val="00D6143C"/>
    <w:rsid w:val="000036AA"/>
    <w:rsid w:val="000118CE"/>
    <w:rsid w:val="00011DA1"/>
    <w:rsid w:val="00025390"/>
    <w:rsid w:val="00033737"/>
    <w:rsid w:val="000344D3"/>
    <w:rsid w:val="00036DAB"/>
    <w:rsid w:val="000374FE"/>
    <w:rsid w:val="000378CD"/>
    <w:rsid w:val="0004246A"/>
    <w:rsid w:val="00042799"/>
    <w:rsid w:val="00045426"/>
    <w:rsid w:val="00050364"/>
    <w:rsid w:val="00050D45"/>
    <w:rsid w:val="00051388"/>
    <w:rsid w:val="00053C42"/>
    <w:rsid w:val="00054D1E"/>
    <w:rsid w:val="00067415"/>
    <w:rsid w:val="0007110D"/>
    <w:rsid w:val="00072644"/>
    <w:rsid w:val="00082484"/>
    <w:rsid w:val="00082789"/>
    <w:rsid w:val="00085D7B"/>
    <w:rsid w:val="00087A88"/>
    <w:rsid w:val="00090D41"/>
    <w:rsid w:val="00091696"/>
    <w:rsid w:val="000A0982"/>
    <w:rsid w:val="000A2ABB"/>
    <w:rsid w:val="000A37CC"/>
    <w:rsid w:val="000B46AC"/>
    <w:rsid w:val="000B7B3B"/>
    <w:rsid w:val="000C399D"/>
    <w:rsid w:val="000C3E8C"/>
    <w:rsid w:val="000C76EE"/>
    <w:rsid w:val="000D334A"/>
    <w:rsid w:val="000D3C28"/>
    <w:rsid w:val="000D3E00"/>
    <w:rsid w:val="000D71FF"/>
    <w:rsid w:val="000E0D96"/>
    <w:rsid w:val="000E5D07"/>
    <w:rsid w:val="000F18DA"/>
    <w:rsid w:val="000F5903"/>
    <w:rsid w:val="000F676F"/>
    <w:rsid w:val="001036D6"/>
    <w:rsid w:val="00105A38"/>
    <w:rsid w:val="00105CA1"/>
    <w:rsid w:val="00107F62"/>
    <w:rsid w:val="001106D4"/>
    <w:rsid w:val="001215F6"/>
    <w:rsid w:val="001257E6"/>
    <w:rsid w:val="00134F0C"/>
    <w:rsid w:val="00140EC6"/>
    <w:rsid w:val="00141500"/>
    <w:rsid w:val="0014298F"/>
    <w:rsid w:val="00150C57"/>
    <w:rsid w:val="00153A9B"/>
    <w:rsid w:val="001552DD"/>
    <w:rsid w:val="00157C50"/>
    <w:rsid w:val="0017032C"/>
    <w:rsid w:val="00171757"/>
    <w:rsid w:val="00173633"/>
    <w:rsid w:val="0017719A"/>
    <w:rsid w:val="001803FB"/>
    <w:rsid w:val="00182C47"/>
    <w:rsid w:val="0018711B"/>
    <w:rsid w:val="00187A66"/>
    <w:rsid w:val="00190FE6"/>
    <w:rsid w:val="00191881"/>
    <w:rsid w:val="001942F8"/>
    <w:rsid w:val="001A1684"/>
    <w:rsid w:val="001A1A9E"/>
    <w:rsid w:val="001A383F"/>
    <w:rsid w:val="001B4074"/>
    <w:rsid w:val="001C1FA3"/>
    <w:rsid w:val="001C49D1"/>
    <w:rsid w:val="001C550C"/>
    <w:rsid w:val="001D0967"/>
    <w:rsid w:val="001D49F2"/>
    <w:rsid w:val="001D5192"/>
    <w:rsid w:val="001D73EF"/>
    <w:rsid w:val="001E1377"/>
    <w:rsid w:val="001E3ACC"/>
    <w:rsid w:val="001E5A4D"/>
    <w:rsid w:val="001E5ADF"/>
    <w:rsid w:val="001E6B02"/>
    <w:rsid w:val="001F1421"/>
    <w:rsid w:val="001F490A"/>
    <w:rsid w:val="00212350"/>
    <w:rsid w:val="00212CF3"/>
    <w:rsid w:val="00213288"/>
    <w:rsid w:val="002167F3"/>
    <w:rsid w:val="00216FB4"/>
    <w:rsid w:val="00217E02"/>
    <w:rsid w:val="002209F9"/>
    <w:rsid w:val="00226216"/>
    <w:rsid w:val="00230EB2"/>
    <w:rsid w:val="00231B6C"/>
    <w:rsid w:val="0023374B"/>
    <w:rsid w:val="0023451E"/>
    <w:rsid w:val="00240732"/>
    <w:rsid w:val="00242377"/>
    <w:rsid w:val="0024439A"/>
    <w:rsid w:val="00250F84"/>
    <w:rsid w:val="00255F4D"/>
    <w:rsid w:val="0025647A"/>
    <w:rsid w:val="00264E20"/>
    <w:rsid w:val="00271C1C"/>
    <w:rsid w:val="00275D62"/>
    <w:rsid w:val="002806D7"/>
    <w:rsid w:val="00283A5D"/>
    <w:rsid w:val="002840F1"/>
    <w:rsid w:val="002A0F7D"/>
    <w:rsid w:val="002A1D01"/>
    <w:rsid w:val="002A1F9E"/>
    <w:rsid w:val="002A65BF"/>
    <w:rsid w:val="002A6684"/>
    <w:rsid w:val="002B05F0"/>
    <w:rsid w:val="002B0A41"/>
    <w:rsid w:val="002B146B"/>
    <w:rsid w:val="002B16AF"/>
    <w:rsid w:val="002C235C"/>
    <w:rsid w:val="002C3605"/>
    <w:rsid w:val="002C5272"/>
    <w:rsid w:val="002D2E79"/>
    <w:rsid w:val="002D3970"/>
    <w:rsid w:val="002E5B0B"/>
    <w:rsid w:val="002E6123"/>
    <w:rsid w:val="00311482"/>
    <w:rsid w:val="003115D3"/>
    <w:rsid w:val="00312E92"/>
    <w:rsid w:val="0031415F"/>
    <w:rsid w:val="00316AB4"/>
    <w:rsid w:val="00323564"/>
    <w:rsid w:val="003251D2"/>
    <w:rsid w:val="00336084"/>
    <w:rsid w:val="00344A95"/>
    <w:rsid w:val="0035074B"/>
    <w:rsid w:val="00354011"/>
    <w:rsid w:val="00354403"/>
    <w:rsid w:val="00355D0D"/>
    <w:rsid w:val="0036138D"/>
    <w:rsid w:val="003633B2"/>
    <w:rsid w:val="00364056"/>
    <w:rsid w:val="00367B66"/>
    <w:rsid w:val="00370128"/>
    <w:rsid w:val="00371897"/>
    <w:rsid w:val="003746A0"/>
    <w:rsid w:val="0038126C"/>
    <w:rsid w:val="0038424F"/>
    <w:rsid w:val="00384295"/>
    <w:rsid w:val="00387543"/>
    <w:rsid w:val="003906F4"/>
    <w:rsid w:val="003B0A39"/>
    <w:rsid w:val="003B16A1"/>
    <w:rsid w:val="003B3E8E"/>
    <w:rsid w:val="003B5EE2"/>
    <w:rsid w:val="003C170E"/>
    <w:rsid w:val="003C65E6"/>
    <w:rsid w:val="003C6B3B"/>
    <w:rsid w:val="003D75FA"/>
    <w:rsid w:val="003E47CD"/>
    <w:rsid w:val="003E5694"/>
    <w:rsid w:val="003F0D78"/>
    <w:rsid w:val="003F12DC"/>
    <w:rsid w:val="003F1522"/>
    <w:rsid w:val="003F1705"/>
    <w:rsid w:val="003F40B0"/>
    <w:rsid w:val="00400656"/>
    <w:rsid w:val="00400D64"/>
    <w:rsid w:val="00403758"/>
    <w:rsid w:val="00404F12"/>
    <w:rsid w:val="00405194"/>
    <w:rsid w:val="0041185F"/>
    <w:rsid w:val="004171A4"/>
    <w:rsid w:val="0041751F"/>
    <w:rsid w:val="00422F15"/>
    <w:rsid w:val="00424770"/>
    <w:rsid w:val="004249F7"/>
    <w:rsid w:val="00431206"/>
    <w:rsid w:val="00431D9D"/>
    <w:rsid w:val="00434F14"/>
    <w:rsid w:val="00440588"/>
    <w:rsid w:val="004430F5"/>
    <w:rsid w:val="00445CD8"/>
    <w:rsid w:val="004463B3"/>
    <w:rsid w:val="00457A71"/>
    <w:rsid w:val="00460D4F"/>
    <w:rsid w:val="00460EFD"/>
    <w:rsid w:val="00464CB7"/>
    <w:rsid w:val="004727C5"/>
    <w:rsid w:val="00477050"/>
    <w:rsid w:val="00485004"/>
    <w:rsid w:val="004854F9"/>
    <w:rsid w:val="00485DAE"/>
    <w:rsid w:val="0048631F"/>
    <w:rsid w:val="00491638"/>
    <w:rsid w:val="004922B9"/>
    <w:rsid w:val="004948EF"/>
    <w:rsid w:val="004A459D"/>
    <w:rsid w:val="004B6264"/>
    <w:rsid w:val="004C0A6A"/>
    <w:rsid w:val="004C6AE4"/>
    <w:rsid w:val="004D18D6"/>
    <w:rsid w:val="004E0475"/>
    <w:rsid w:val="004E06E7"/>
    <w:rsid w:val="004E3AFC"/>
    <w:rsid w:val="004E59C8"/>
    <w:rsid w:val="004E6AFD"/>
    <w:rsid w:val="005030CE"/>
    <w:rsid w:val="00504A81"/>
    <w:rsid w:val="00511034"/>
    <w:rsid w:val="00511540"/>
    <w:rsid w:val="00512490"/>
    <w:rsid w:val="005145C0"/>
    <w:rsid w:val="00517703"/>
    <w:rsid w:val="005256CB"/>
    <w:rsid w:val="0053365D"/>
    <w:rsid w:val="00535D7E"/>
    <w:rsid w:val="0053671D"/>
    <w:rsid w:val="00550250"/>
    <w:rsid w:val="00560A6D"/>
    <w:rsid w:val="00564066"/>
    <w:rsid w:val="005702F6"/>
    <w:rsid w:val="005761E1"/>
    <w:rsid w:val="00584B4A"/>
    <w:rsid w:val="00585701"/>
    <w:rsid w:val="005A3976"/>
    <w:rsid w:val="005A61CC"/>
    <w:rsid w:val="005A7FC2"/>
    <w:rsid w:val="005B1F69"/>
    <w:rsid w:val="005B3782"/>
    <w:rsid w:val="005B417A"/>
    <w:rsid w:val="005B5E96"/>
    <w:rsid w:val="005C0434"/>
    <w:rsid w:val="005C060D"/>
    <w:rsid w:val="005C2A87"/>
    <w:rsid w:val="005D61BB"/>
    <w:rsid w:val="005E4BF4"/>
    <w:rsid w:val="005E51DD"/>
    <w:rsid w:val="005E7E6F"/>
    <w:rsid w:val="005F35A2"/>
    <w:rsid w:val="005F3A62"/>
    <w:rsid w:val="005F6341"/>
    <w:rsid w:val="00600ABF"/>
    <w:rsid w:val="006013F8"/>
    <w:rsid w:val="006051EB"/>
    <w:rsid w:val="0060732E"/>
    <w:rsid w:val="006112B4"/>
    <w:rsid w:val="006250EF"/>
    <w:rsid w:val="006310A4"/>
    <w:rsid w:val="00631F92"/>
    <w:rsid w:val="00633A4E"/>
    <w:rsid w:val="00634754"/>
    <w:rsid w:val="00636F4A"/>
    <w:rsid w:val="00642EB0"/>
    <w:rsid w:val="00644ED2"/>
    <w:rsid w:val="0064520F"/>
    <w:rsid w:val="0064703C"/>
    <w:rsid w:val="00651423"/>
    <w:rsid w:val="00652367"/>
    <w:rsid w:val="006536D8"/>
    <w:rsid w:val="00654AF9"/>
    <w:rsid w:val="00660FCC"/>
    <w:rsid w:val="00662EED"/>
    <w:rsid w:val="00672AB3"/>
    <w:rsid w:val="006736EB"/>
    <w:rsid w:val="00674FBE"/>
    <w:rsid w:val="00686109"/>
    <w:rsid w:val="00686355"/>
    <w:rsid w:val="006867E9"/>
    <w:rsid w:val="0068778A"/>
    <w:rsid w:val="00696AC6"/>
    <w:rsid w:val="006A27D2"/>
    <w:rsid w:val="006A7875"/>
    <w:rsid w:val="006B1A75"/>
    <w:rsid w:val="006B3111"/>
    <w:rsid w:val="006B321D"/>
    <w:rsid w:val="006B6262"/>
    <w:rsid w:val="006B7325"/>
    <w:rsid w:val="006C116C"/>
    <w:rsid w:val="006C19CC"/>
    <w:rsid w:val="006C216F"/>
    <w:rsid w:val="006C5FC1"/>
    <w:rsid w:val="006C732C"/>
    <w:rsid w:val="006D656C"/>
    <w:rsid w:val="006E010B"/>
    <w:rsid w:val="006E7DD5"/>
    <w:rsid w:val="006F1503"/>
    <w:rsid w:val="006F5CC4"/>
    <w:rsid w:val="00704771"/>
    <w:rsid w:val="00705F87"/>
    <w:rsid w:val="0071010D"/>
    <w:rsid w:val="00710162"/>
    <w:rsid w:val="00711E0F"/>
    <w:rsid w:val="007135E2"/>
    <w:rsid w:val="00715C5B"/>
    <w:rsid w:val="00725DA9"/>
    <w:rsid w:val="00730759"/>
    <w:rsid w:val="00733D2D"/>
    <w:rsid w:val="00733E93"/>
    <w:rsid w:val="00746363"/>
    <w:rsid w:val="0075737B"/>
    <w:rsid w:val="0076259E"/>
    <w:rsid w:val="0077107E"/>
    <w:rsid w:val="0077553B"/>
    <w:rsid w:val="00776E8A"/>
    <w:rsid w:val="00777450"/>
    <w:rsid w:val="00785DB1"/>
    <w:rsid w:val="0079295A"/>
    <w:rsid w:val="00794B26"/>
    <w:rsid w:val="007960FB"/>
    <w:rsid w:val="00797614"/>
    <w:rsid w:val="007A2B03"/>
    <w:rsid w:val="007A4BB9"/>
    <w:rsid w:val="007A5FF2"/>
    <w:rsid w:val="007B1388"/>
    <w:rsid w:val="007B5C70"/>
    <w:rsid w:val="007C112D"/>
    <w:rsid w:val="007D4811"/>
    <w:rsid w:val="007D631A"/>
    <w:rsid w:val="007D6CDC"/>
    <w:rsid w:val="007D7717"/>
    <w:rsid w:val="007E2B49"/>
    <w:rsid w:val="007E3376"/>
    <w:rsid w:val="007E7B23"/>
    <w:rsid w:val="007F06BF"/>
    <w:rsid w:val="007F14D7"/>
    <w:rsid w:val="007F2418"/>
    <w:rsid w:val="00803024"/>
    <w:rsid w:val="00806F71"/>
    <w:rsid w:val="0081237D"/>
    <w:rsid w:val="00813ADE"/>
    <w:rsid w:val="008148E0"/>
    <w:rsid w:val="00815385"/>
    <w:rsid w:val="0082157F"/>
    <w:rsid w:val="008229F5"/>
    <w:rsid w:val="0082404A"/>
    <w:rsid w:val="00824760"/>
    <w:rsid w:val="008262D3"/>
    <w:rsid w:val="008337A2"/>
    <w:rsid w:val="00836777"/>
    <w:rsid w:val="00840992"/>
    <w:rsid w:val="00840E69"/>
    <w:rsid w:val="008421B2"/>
    <w:rsid w:val="00842C71"/>
    <w:rsid w:val="008447C5"/>
    <w:rsid w:val="008517C0"/>
    <w:rsid w:val="00851A9E"/>
    <w:rsid w:val="00856787"/>
    <w:rsid w:val="008703D7"/>
    <w:rsid w:val="008746BE"/>
    <w:rsid w:val="00876DC7"/>
    <w:rsid w:val="0088102F"/>
    <w:rsid w:val="00883198"/>
    <w:rsid w:val="0088370F"/>
    <w:rsid w:val="0088631B"/>
    <w:rsid w:val="0089274B"/>
    <w:rsid w:val="008A2D98"/>
    <w:rsid w:val="008A451A"/>
    <w:rsid w:val="008A608E"/>
    <w:rsid w:val="008B0FA0"/>
    <w:rsid w:val="008B550F"/>
    <w:rsid w:val="008C0C84"/>
    <w:rsid w:val="008D0538"/>
    <w:rsid w:val="008D27E7"/>
    <w:rsid w:val="008D6078"/>
    <w:rsid w:val="008E11C1"/>
    <w:rsid w:val="008E11CD"/>
    <w:rsid w:val="008E11FE"/>
    <w:rsid w:val="008E3FC7"/>
    <w:rsid w:val="008E4E48"/>
    <w:rsid w:val="008E58E1"/>
    <w:rsid w:val="008E5A78"/>
    <w:rsid w:val="008F23E8"/>
    <w:rsid w:val="0090659E"/>
    <w:rsid w:val="00911A22"/>
    <w:rsid w:val="0091312B"/>
    <w:rsid w:val="00915209"/>
    <w:rsid w:val="0091555C"/>
    <w:rsid w:val="00916CEF"/>
    <w:rsid w:val="00921574"/>
    <w:rsid w:val="00922FA3"/>
    <w:rsid w:val="00926139"/>
    <w:rsid w:val="00934D75"/>
    <w:rsid w:val="00936781"/>
    <w:rsid w:val="00943A09"/>
    <w:rsid w:val="00945556"/>
    <w:rsid w:val="00951BCA"/>
    <w:rsid w:val="009535B6"/>
    <w:rsid w:val="009536E3"/>
    <w:rsid w:val="0095478A"/>
    <w:rsid w:val="00955828"/>
    <w:rsid w:val="00961364"/>
    <w:rsid w:val="00962AA3"/>
    <w:rsid w:val="00964417"/>
    <w:rsid w:val="009655A3"/>
    <w:rsid w:val="009658D0"/>
    <w:rsid w:val="009762A5"/>
    <w:rsid w:val="00980F8D"/>
    <w:rsid w:val="00982915"/>
    <w:rsid w:val="009860A8"/>
    <w:rsid w:val="00987336"/>
    <w:rsid w:val="00987697"/>
    <w:rsid w:val="009905C7"/>
    <w:rsid w:val="009971D3"/>
    <w:rsid w:val="009A04C2"/>
    <w:rsid w:val="009A11FD"/>
    <w:rsid w:val="009A149F"/>
    <w:rsid w:val="009A4D64"/>
    <w:rsid w:val="009C49DD"/>
    <w:rsid w:val="009C698B"/>
    <w:rsid w:val="009D147D"/>
    <w:rsid w:val="009D4CCE"/>
    <w:rsid w:val="009D5783"/>
    <w:rsid w:val="009E0F50"/>
    <w:rsid w:val="009E2E9A"/>
    <w:rsid w:val="009E40FF"/>
    <w:rsid w:val="009E6081"/>
    <w:rsid w:val="00A146AC"/>
    <w:rsid w:val="00A15763"/>
    <w:rsid w:val="00A17CD8"/>
    <w:rsid w:val="00A20588"/>
    <w:rsid w:val="00A21C8B"/>
    <w:rsid w:val="00A254D9"/>
    <w:rsid w:val="00A2550D"/>
    <w:rsid w:val="00A304CB"/>
    <w:rsid w:val="00A31FE8"/>
    <w:rsid w:val="00A3433B"/>
    <w:rsid w:val="00A36578"/>
    <w:rsid w:val="00A37E7F"/>
    <w:rsid w:val="00A40FBB"/>
    <w:rsid w:val="00A4196A"/>
    <w:rsid w:val="00A42A9D"/>
    <w:rsid w:val="00A464D4"/>
    <w:rsid w:val="00A51C2C"/>
    <w:rsid w:val="00A53E47"/>
    <w:rsid w:val="00A5473D"/>
    <w:rsid w:val="00A55D4D"/>
    <w:rsid w:val="00A61298"/>
    <w:rsid w:val="00A64693"/>
    <w:rsid w:val="00A6518A"/>
    <w:rsid w:val="00A7228C"/>
    <w:rsid w:val="00A73264"/>
    <w:rsid w:val="00A73797"/>
    <w:rsid w:val="00A74BC1"/>
    <w:rsid w:val="00A75C42"/>
    <w:rsid w:val="00A8492B"/>
    <w:rsid w:val="00A97EC6"/>
    <w:rsid w:val="00AA1A6F"/>
    <w:rsid w:val="00AA2B19"/>
    <w:rsid w:val="00AB00F5"/>
    <w:rsid w:val="00AB019E"/>
    <w:rsid w:val="00AB0B33"/>
    <w:rsid w:val="00AB18D7"/>
    <w:rsid w:val="00AC038A"/>
    <w:rsid w:val="00AC0594"/>
    <w:rsid w:val="00AC188F"/>
    <w:rsid w:val="00AC3414"/>
    <w:rsid w:val="00AF744C"/>
    <w:rsid w:val="00AF76BE"/>
    <w:rsid w:val="00B0079A"/>
    <w:rsid w:val="00B02BB8"/>
    <w:rsid w:val="00B02C25"/>
    <w:rsid w:val="00B0375C"/>
    <w:rsid w:val="00B03E57"/>
    <w:rsid w:val="00B07E28"/>
    <w:rsid w:val="00B1032D"/>
    <w:rsid w:val="00B13A46"/>
    <w:rsid w:val="00B20C33"/>
    <w:rsid w:val="00B245C6"/>
    <w:rsid w:val="00B31BC9"/>
    <w:rsid w:val="00B3457D"/>
    <w:rsid w:val="00B3458A"/>
    <w:rsid w:val="00B35216"/>
    <w:rsid w:val="00B35B49"/>
    <w:rsid w:val="00B377BD"/>
    <w:rsid w:val="00B437E7"/>
    <w:rsid w:val="00B45A97"/>
    <w:rsid w:val="00B615A5"/>
    <w:rsid w:val="00B65420"/>
    <w:rsid w:val="00B65A94"/>
    <w:rsid w:val="00B66408"/>
    <w:rsid w:val="00B66F6B"/>
    <w:rsid w:val="00B67A92"/>
    <w:rsid w:val="00B73567"/>
    <w:rsid w:val="00B83CF6"/>
    <w:rsid w:val="00B86EBD"/>
    <w:rsid w:val="00B904C0"/>
    <w:rsid w:val="00B9377E"/>
    <w:rsid w:val="00B96973"/>
    <w:rsid w:val="00B96EA7"/>
    <w:rsid w:val="00BA2E10"/>
    <w:rsid w:val="00BA4FD3"/>
    <w:rsid w:val="00BA53E6"/>
    <w:rsid w:val="00BA62F2"/>
    <w:rsid w:val="00BA692F"/>
    <w:rsid w:val="00BB1616"/>
    <w:rsid w:val="00BB1BF2"/>
    <w:rsid w:val="00BB544E"/>
    <w:rsid w:val="00BC0A70"/>
    <w:rsid w:val="00BC55E4"/>
    <w:rsid w:val="00BC5FDF"/>
    <w:rsid w:val="00BC64CA"/>
    <w:rsid w:val="00BD17DA"/>
    <w:rsid w:val="00BD3E1E"/>
    <w:rsid w:val="00BE19AD"/>
    <w:rsid w:val="00BE5117"/>
    <w:rsid w:val="00BE6929"/>
    <w:rsid w:val="00BF1D7B"/>
    <w:rsid w:val="00BF29E9"/>
    <w:rsid w:val="00BF5EAE"/>
    <w:rsid w:val="00BF5F5F"/>
    <w:rsid w:val="00C00D5D"/>
    <w:rsid w:val="00C01D23"/>
    <w:rsid w:val="00C01D3A"/>
    <w:rsid w:val="00C04284"/>
    <w:rsid w:val="00C07AE3"/>
    <w:rsid w:val="00C21D95"/>
    <w:rsid w:val="00C3435A"/>
    <w:rsid w:val="00C45028"/>
    <w:rsid w:val="00C52EA2"/>
    <w:rsid w:val="00C53272"/>
    <w:rsid w:val="00C541C7"/>
    <w:rsid w:val="00C56349"/>
    <w:rsid w:val="00C563B1"/>
    <w:rsid w:val="00C5677D"/>
    <w:rsid w:val="00C56C90"/>
    <w:rsid w:val="00C70F38"/>
    <w:rsid w:val="00C72D96"/>
    <w:rsid w:val="00C81147"/>
    <w:rsid w:val="00C817A2"/>
    <w:rsid w:val="00C81C74"/>
    <w:rsid w:val="00C84728"/>
    <w:rsid w:val="00C86EB2"/>
    <w:rsid w:val="00C93383"/>
    <w:rsid w:val="00C95DE9"/>
    <w:rsid w:val="00C96977"/>
    <w:rsid w:val="00C9745F"/>
    <w:rsid w:val="00CA4F60"/>
    <w:rsid w:val="00CA5967"/>
    <w:rsid w:val="00CB1995"/>
    <w:rsid w:val="00CB3DD5"/>
    <w:rsid w:val="00CB7024"/>
    <w:rsid w:val="00CB7BA2"/>
    <w:rsid w:val="00CC3A7F"/>
    <w:rsid w:val="00CC4D87"/>
    <w:rsid w:val="00CC4F02"/>
    <w:rsid w:val="00CC4F1F"/>
    <w:rsid w:val="00CC774A"/>
    <w:rsid w:val="00CD3B39"/>
    <w:rsid w:val="00CD5FC6"/>
    <w:rsid w:val="00CD6782"/>
    <w:rsid w:val="00CE185F"/>
    <w:rsid w:val="00CE2281"/>
    <w:rsid w:val="00CE493F"/>
    <w:rsid w:val="00CE6617"/>
    <w:rsid w:val="00CE76D7"/>
    <w:rsid w:val="00CE78EF"/>
    <w:rsid w:val="00CF272D"/>
    <w:rsid w:val="00CF2C94"/>
    <w:rsid w:val="00D064B0"/>
    <w:rsid w:val="00D075C6"/>
    <w:rsid w:val="00D1376A"/>
    <w:rsid w:val="00D20C26"/>
    <w:rsid w:val="00D344E5"/>
    <w:rsid w:val="00D351EB"/>
    <w:rsid w:val="00D371FF"/>
    <w:rsid w:val="00D40604"/>
    <w:rsid w:val="00D436A7"/>
    <w:rsid w:val="00D514A1"/>
    <w:rsid w:val="00D613C6"/>
    <w:rsid w:val="00D6143C"/>
    <w:rsid w:val="00D6248A"/>
    <w:rsid w:val="00D63D59"/>
    <w:rsid w:val="00D71081"/>
    <w:rsid w:val="00D739C8"/>
    <w:rsid w:val="00D75454"/>
    <w:rsid w:val="00D8175F"/>
    <w:rsid w:val="00D84324"/>
    <w:rsid w:val="00D9540D"/>
    <w:rsid w:val="00DA1DA2"/>
    <w:rsid w:val="00DA1F8B"/>
    <w:rsid w:val="00DA5016"/>
    <w:rsid w:val="00DA52EF"/>
    <w:rsid w:val="00DB05BD"/>
    <w:rsid w:val="00DB479B"/>
    <w:rsid w:val="00DC0009"/>
    <w:rsid w:val="00DC06EC"/>
    <w:rsid w:val="00DC0C04"/>
    <w:rsid w:val="00DC404A"/>
    <w:rsid w:val="00DC58C6"/>
    <w:rsid w:val="00DC65FB"/>
    <w:rsid w:val="00DD2A0E"/>
    <w:rsid w:val="00DD6452"/>
    <w:rsid w:val="00DE2007"/>
    <w:rsid w:val="00DE505F"/>
    <w:rsid w:val="00DF17F7"/>
    <w:rsid w:val="00E03546"/>
    <w:rsid w:val="00E1687D"/>
    <w:rsid w:val="00E16BB7"/>
    <w:rsid w:val="00E20284"/>
    <w:rsid w:val="00E2354A"/>
    <w:rsid w:val="00E32AD9"/>
    <w:rsid w:val="00E35655"/>
    <w:rsid w:val="00E37349"/>
    <w:rsid w:val="00E40F53"/>
    <w:rsid w:val="00E45021"/>
    <w:rsid w:val="00E50604"/>
    <w:rsid w:val="00E50E16"/>
    <w:rsid w:val="00E6330E"/>
    <w:rsid w:val="00E665E1"/>
    <w:rsid w:val="00E67CFC"/>
    <w:rsid w:val="00E75479"/>
    <w:rsid w:val="00E8687A"/>
    <w:rsid w:val="00E87C2C"/>
    <w:rsid w:val="00E904EC"/>
    <w:rsid w:val="00EB02B7"/>
    <w:rsid w:val="00EB5364"/>
    <w:rsid w:val="00EB5AF7"/>
    <w:rsid w:val="00EC1379"/>
    <w:rsid w:val="00EC65D7"/>
    <w:rsid w:val="00ED0141"/>
    <w:rsid w:val="00ED0214"/>
    <w:rsid w:val="00ED2488"/>
    <w:rsid w:val="00EE565F"/>
    <w:rsid w:val="00EF1B99"/>
    <w:rsid w:val="00EF4E2E"/>
    <w:rsid w:val="00F010F9"/>
    <w:rsid w:val="00F051D0"/>
    <w:rsid w:val="00F12754"/>
    <w:rsid w:val="00F16E8B"/>
    <w:rsid w:val="00F23C6C"/>
    <w:rsid w:val="00F246B2"/>
    <w:rsid w:val="00F26259"/>
    <w:rsid w:val="00F35128"/>
    <w:rsid w:val="00F357DE"/>
    <w:rsid w:val="00F53B95"/>
    <w:rsid w:val="00F57791"/>
    <w:rsid w:val="00F65F07"/>
    <w:rsid w:val="00F85083"/>
    <w:rsid w:val="00F854BD"/>
    <w:rsid w:val="00F85693"/>
    <w:rsid w:val="00F86B88"/>
    <w:rsid w:val="00F9274D"/>
    <w:rsid w:val="00F9609F"/>
    <w:rsid w:val="00F97240"/>
    <w:rsid w:val="00FA13CF"/>
    <w:rsid w:val="00FA65D1"/>
    <w:rsid w:val="00FB0759"/>
    <w:rsid w:val="00FC02C7"/>
    <w:rsid w:val="00FC425D"/>
    <w:rsid w:val="00FC559B"/>
    <w:rsid w:val="00FD4242"/>
    <w:rsid w:val="00FD4BBA"/>
    <w:rsid w:val="00FE1B70"/>
    <w:rsid w:val="00FE1D22"/>
    <w:rsid w:val="00FE4172"/>
    <w:rsid w:val="00FF3B84"/>
    <w:rsid w:val="00FF6374"/>
    <w:rsid w:val="00FF6ACB"/>
    <w:rsid w:val="00FF6F03"/>
    <w:rsid w:val="0424400B"/>
    <w:rsid w:val="04C24599"/>
    <w:rsid w:val="04C80430"/>
    <w:rsid w:val="056A30C6"/>
    <w:rsid w:val="07175830"/>
    <w:rsid w:val="08000A26"/>
    <w:rsid w:val="0C9278B2"/>
    <w:rsid w:val="0CFE7AD8"/>
    <w:rsid w:val="10C475BD"/>
    <w:rsid w:val="10D44779"/>
    <w:rsid w:val="118A7F39"/>
    <w:rsid w:val="12C26532"/>
    <w:rsid w:val="13621B6E"/>
    <w:rsid w:val="13D92654"/>
    <w:rsid w:val="15F43115"/>
    <w:rsid w:val="199F6473"/>
    <w:rsid w:val="1CAA447B"/>
    <w:rsid w:val="1D6267DD"/>
    <w:rsid w:val="237123A2"/>
    <w:rsid w:val="240F1315"/>
    <w:rsid w:val="24445B9E"/>
    <w:rsid w:val="26842983"/>
    <w:rsid w:val="271E7E8C"/>
    <w:rsid w:val="2BF62298"/>
    <w:rsid w:val="2D461F9D"/>
    <w:rsid w:val="2DDD07B7"/>
    <w:rsid w:val="32030775"/>
    <w:rsid w:val="33FC25C8"/>
    <w:rsid w:val="34186214"/>
    <w:rsid w:val="355E2E33"/>
    <w:rsid w:val="36C971CF"/>
    <w:rsid w:val="370D6203"/>
    <w:rsid w:val="38AC42B1"/>
    <w:rsid w:val="3BD60E26"/>
    <w:rsid w:val="3D9570AF"/>
    <w:rsid w:val="3E324863"/>
    <w:rsid w:val="43351574"/>
    <w:rsid w:val="44836ABA"/>
    <w:rsid w:val="44CA61B9"/>
    <w:rsid w:val="48161C34"/>
    <w:rsid w:val="4A1D65BE"/>
    <w:rsid w:val="4BB86FC7"/>
    <w:rsid w:val="4C227DA8"/>
    <w:rsid w:val="4CD32D99"/>
    <w:rsid w:val="4CDB51D0"/>
    <w:rsid w:val="4F196C63"/>
    <w:rsid w:val="50302ED4"/>
    <w:rsid w:val="50E64B87"/>
    <w:rsid w:val="51D60B3D"/>
    <w:rsid w:val="52F26D79"/>
    <w:rsid w:val="552961FC"/>
    <w:rsid w:val="577D1FDD"/>
    <w:rsid w:val="58EC4AC8"/>
    <w:rsid w:val="58F10B43"/>
    <w:rsid w:val="595B1CD7"/>
    <w:rsid w:val="5CCB03BB"/>
    <w:rsid w:val="5DAA18B3"/>
    <w:rsid w:val="5F9614BD"/>
    <w:rsid w:val="60DA48CE"/>
    <w:rsid w:val="619A2C7B"/>
    <w:rsid w:val="62E30527"/>
    <w:rsid w:val="62EE4447"/>
    <w:rsid w:val="64AD2274"/>
    <w:rsid w:val="64FC328F"/>
    <w:rsid w:val="67590E75"/>
    <w:rsid w:val="680422B0"/>
    <w:rsid w:val="69322EC6"/>
    <w:rsid w:val="6A2923A2"/>
    <w:rsid w:val="6A3F155F"/>
    <w:rsid w:val="6B6E32F7"/>
    <w:rsid w:val="6D833FBD"/>
    <w:rsid w:val="6F5D723E"/>
    <w:rsid w:val="70CE3625"/>
    <w:rsid w:val="733F0416"/>
    <w:rsid w:val="73B64457"/>
    <w:rsid w:val="77DF0894"/>
    <w:rsid w:val="7A216208"/>
    <w:rsid w:val="7BA37A45"/>
    <w:rsid w:val="7C691ABE"/>
    <w:rsid w:val="7D413D92"/>
    <w:rsid w:val="7D5463EF"/>
    <w:rsid w:val="7FF0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BF9094"/>
  <w15:docId w15:val="{B59EF413-FC7F-4C80-BB6A-9191680F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46A0"/>
    <w:pPr>
      <w:spacing w:line="400" w:lineRule="exact"/>
      <w:ind w:firstLineChars="200" w:firstLine="200"/>
      <w:jc w:val="both"/>
    </w:pPr>
    <w:rPr>
      <w:rFonts w:eastAsiaTheme="minorEastAsia"/>
      <w:sz w:val="24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widowControl w:val="0"/>
      <w:spacing w:before="800" w:after="400"/>
      <w:ind w:firstLineChars="0" w:firstLine="0"/>
      <w:jc w:val="center"/>
      <w:outlineLvl w:val="0"/>
    </w:pPr>
    <w:rPr>
      <w:rFonts w:ascii="黑体" w:eastAsia="黑体" w:hAnsi="宋体"/>
      <w:kern w:val="2"/>
      <w:sz w:val="30"/>
      <w:szCs w:val="20"/>
    </w:rPr>
  </w:style>
  <w:style w:type="paragraph" w:styleId="2">
    <w:name w:val="heading 2"/>
    <w:basedOn w:val="a0"/>
    <w:next w:val="a0"/>
    <w:link w:val="20"/>
    <w:qFormat/>
    <w:pPr>
      <w:keepNext/>
      <w:keepLines/>
      <w:widowControl w:val="0"/>
      <w:spacing w:before="480" w:after="120"/>
      <w:ind w:firstLineChars="0" w:firstLine="0"/>
      <w:outlineLvl w:val="1"/>
    </w:pPr>
    <w:rPr>
      <w:rFonts w:ascii="黑体" w:eastAsia="黑体" w:hAnsi="黑体"/>
      <w:kern w:val="2"/>
      <w:sz w:val="28"/>
      <w:szCs w:val="20"/>
    </w:rPr>
  </w:style>
  <w:style w:type="paragraph" w:styleId="3">
    <w:name w:val="heading 3"/>
    <w:basedOn w:val="a0"/>
    <w:next w:val="a0"/>
    <w:link w:val="30"/>
    <w:qFormat/>
    <w:pPr>
      <w:keepNext/>
      <w:keepLines/>
      <w:widowControl w:val="0"/>
      <w:spacing w:before="240" w:after="120"/>
      <w:ind w:firstLineChars="0" w:firstLine="0"/>
      <w:outlineLvl w:val="2"/>
    </w:pPr>
    <w:rPr>
      <w:rFonts w:ascii="黑体" w:eastAsia="黑体" w:hAnsi="黑体"/>
      <w:kern w:val="2"/>
      <w:sz w:val="26"/>
      <w:szCs w:val="20"/>
    </w:rPr>
  </w:style>
  <w:style w:type="paragraph" w:styleId="4">
    <w:name w:val="heading 4"/>
    <w:basedOn w:val="a0"/>
    <w:next w:val="a0"/>
    <w:link w:val="40"/>
    <w:qFormat/>
    <w:pPr>
      <w:keepNext/>
      <w:widowControl w:val="0"/>
      <w:spacing w:before="240" w:after="120"/>
      <w:ind w:firstLineChars="0" w:firstLine="0"/>
      <w:jc w:val="left"/>
      <w:outlineLvl w:val="3"/>
    </w:pPr>
    <w:rPr>
      <w:rFonts w:ascii="黑体" w:eastAsia="黑体" w:hAnsi="黑体"/>
      <w:kern w:val="2"/>
      <w:szCs w:val="20"/>
    </w:rPr>
  </w:style>
  <w:style w:type="paragraph" w:styleId="5">
    <w:name w:val="heading 5"/>
    <w:basedOn w:val="a0"/>
    <w:next w:val="a0"/>
    <w:link w:val="50"/>
    <w:qFormat/>
    <w:pPr>
      <w:keepNext/>
      <w:widowControl w:val="0"/>
      <w:spacing w:before="120" w:after="240" w:line="240" w:lineRule="auto"/>
      <w:ind w:firstLineChars="0" w:firstLine="0"/>
      <w:jc w:val="center"/>
      <w:outlineLvl w:val="4"/>
    </w:pPr>
    <w:rPr>
      <w:rFonts w:ascii="黑体" w:eastAsia="黑体" w:hAnsi="黑体"/>
      <w:kern w:val="2"/>
      <w:sz w:val="22"/>
      <w:szCs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120" w:after="240" w:line="240" w:lineRule="auto"/>
      <w:ind w:firstLineChars="0" w:firstLine="0"/>
      <w:jc w:val="center"/>
      <w:outlineLvl w:val="5"/>
    </w:pPr>
    <w:rPr>
      <w:rFonts w:eastAsia="黑体" w:cstheme="majorBidi"/>
      <w:bCs/>
      <w:sz w:val="22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semiHidden/>
    <w:qFormat/>
    <w:pPr>
      <w:widowControl w:val="0"/>
      <w:ind w:left="1260"/>
      <w:jc w:val="left"/>
    </w:pPr>
    <w:rPr>
      <w:rFonts w:eastAsia="宋体"/>
      <w:kern w:val="2"/>
      <w:sz w:val="18"/>
      <w:szCs w:val="18"/>
    </w:rPr>
  </w:style>
  <w:style w:type="paragraph" w:styleId="a4">
    <w:name w:val="caption"/>
    <w:basedOn w:val="a0"/>
    <w:next w:val="a0"/>
    <w:qFormat/>
    <w:pPr>
      <w:widowControl w:val="0"/>
      <w:spacing w:before="60" w:after="60"/>
      <w:ind w:firstLineChars="0" w:firstLine="0"/>
    </w:pPr>
    <w:rPr>
      <w:kern w:val="2"/>
      <w:sz w:val="21"/>
      <w:szCs w:val="20"/>
    </w:rPr>
  </w:style>
  <w:style w:type="paragraph" w:styleId="a5">
    <w:name w:val="annotation text"/>
    <w:basedOn w:val="a0"/>
    <w:link w:val="a6"/>
    <w:qFormat/>
    <w:pPr>
      <w:widowControl w:val="0"/>
      <w:jc w:val="left"/>
    </w:pPr>
    <w:rPr>
      <w:rFonts w:eastAsia="宋体"/>
      <w:kern w:val="2"/>
      <w:szCs w:val="20"/>
    </w:rPr>
  </w:style>
  <w:style w:type="paragraph" w:styleId="a7">
    <w:name w:val="Body Text"/>
    <w:basedOn w:val="a0"/>
    <w:link w:val="a8"/>
    <w:qFormat/>
    <w:pPr>
      <w:widowControl w:val="0"/>
      <w:spacing w:after="120"/>
    </w:pPr>
    <w:rPr>
      <w:rFonts w:eastAsia="宋体"/>
      <w:kern w:val="2"/>
      <w:szCs w:val="20"/>
    </w:rPr>
  </w:style>
  <w:style w:type="paragraph" w:styleId="a9">
    <w:name w:val="Body Text Indent"/>
    <w:basedOn w:val="a0"/>
    <w:link w:val="aa"/>
    <w:qFormat/>
    <w:pPr>
      <w:widowControl w:val="0"/>
      <w:spacing w:beforeLines="50" w:before="156" w:afterLines="50" w:after="156" w:line="360" w:lineRule="exact"/>
      <w:ind w:firstLine="480"/>
    </w:pPr>
    <w:rPr>
      <w:rFonts w:eastAsia="宋体"/>
      <w:kern w:val="2"/>
      <w:szCs w:val="20"/>
    </w:rPr>
  </w:style>
  <w:style w:type="paragraph" w:styleId="TOC5">
    <w:name w:val="toc 5"/>
    <w:basedOn w:val="a0"/>
    <w:next w:val="a0"/>
    <w:semiHidden/>
    <w:qFormat/>
    <w:pPr>
      <w:widowControl w:val="0"/>
      <w:ind w:left="840"/>
      <w:jc w:val="left"/>
    </w:pPr>
    <w:rPr>
      <w:rFonts w:eastAsia="宋体"/>
      <w:kern w:val="2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widowControl w:val="0"/>
      <w:ind w:left="420"/>
      <w:jc w:val="left"/>
    </w:pPr>
    <w:rPr>
      <w:rFonts w:eastAsia="宋体"/>
      <w:i/>
      <w:iCs/>
      <w:kern w:val="2"/>
      <w:sz w:val="20"/>
      <w:szCs w:val="20"/>
    </w:rPr>
  </w:style>
  <w:style w:type="paragraph" w:styleId="ab">
    <w:name w:val="Plain Text"/>
    <w:basedOn w:val="a0"/>
    <w:link w:val="ac"/>
    <w:qFormat/>
    <w:pPr>
      <w:widowControl w:val="0"/>
    </w:pPr>
    <w:rPr>
      <w:rFonts w:ascii="宋体" w:eastAsia="宋体" w:hAnsi="Courier New" w:hint="eastAsia"/>
      <w:kern w:val="2"/>
      <w:szCs w:val="20"/>
    </w:rPr>
  </w:style>
  <w:style w:type="paragraph" w:styleId="TOC8">
    <w:name w:val="toc 8"/>
    <w:basedOn w:val="a0"/>
    <w:next w:val="a0"/>
    <w:semiHidden/>
    <w:qFormat/>
    <w:pPr>
      <w:widowControl w:val="0"/>
      <w:ind w:left="1470"/>
      <w:jc w:val="left"/>
    </w:pPr>
    <w:rPr>
      <w:rFonts w:eastAsia="宋体"/>
      <w:kern w:val="2"/>
      <w:sz w:val="18"/>
      <w:szCs w:val="18"/>
    </w:rPr>
  </w:style>
  <w:style w:type="paragraph" w:styleId="ad">
    <w:name w:val="Date"/>
    <w:basedOn w:val="a0"/>
    <w:next w:val="a0"/>
    <w:link w:val="ae"/>
    <w:qFormat/>
    <w:pPr>
      <w:widowControl w:val="0"/>
      <w:ind w:leftChars="2500" w:left="100"/>
    </w:pPr>
    <w:rPr>
      <w:rFonts w:eastAsia="宋体"/>
      <w:kern w:val="2"/>
      <w:szCs w:val="20"/>
    </w:rPr>
  </w:style>
  <w:style w:type="paragraph" w:styleId="21">
    <w:name w:val="Body Text Indent 2"/>
    <w:basedOn w:val="a0"/>
    <w:link w:val="22"/>
    <w:qFormat/>
    <w:pPr>
      <w:widowControl w:val="0"/>
      <w:spacing w:beforeLines="50" w:before="156" w:afterLines="50" w:after="156" w:line="360" w:lineRule="exact"/>
      <w:ind w:left="561" w:firstLine="480"/>
    </w:pPr>
    <w:rPr>
      <w:rFonts w:eastAsia="宋体"/>
      <w:kern w:val="2"/>
      <w:szCs w:val="20"/>
    </w:rPr>
  </w:style>
  <w:style w:type="paragraph" w:styleId="af">
    <w:name w:val="Balloon Text"/>
    <w:basedOn w:val="a0"/>
    <w:link w:val="af0"/>
    <w:qFormat/>
    <w:pPr>
      <w:widowControl w:val="0"/>
    </w:pPr>
    <w:rPr>
      <w:rFonts w:eastAsia="宋体"/>
      <w:kern w:val="2"/>
      <w:sz w:val="18"/>
      <w:szCs w:val="20"/>
    </w:rPr>
  </w:style>
  <w:style w:type="paragraph" w:styleId="af1">
    <w:name w:val="footer"/>
    <w:basedOn w:val="a0"/>
    <w:link w:val="af2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3">
    <w:name w:val="header"/>
    <w:basedOn w:val="a0"/>
    <w:link w:val="af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  <w:pPr>
      <w:widowControl w:val="0"/>
      <w:spacing w:before="120" w:after="120"/>
      <w:ind w:firstLineChars="0" w:firstLine="0"/>
      <w:jc w:val="left"/>
    </w:pPr>
    <w:rPr>
      <w:rFonts w:ascii="黑体" w:eastAsia="宋体" w:hAnsi="黑体"/>
      <w:b/>
      <w:bCs/>
      <w:caps/>
      <w:kern w:val="2"/>
      <w:szCs w:val="20"/>
    </w:rPr>
  </w:style>
  <w:style w:type="paragraph" w:styleId="TOC4">
    <w:name w:val="toc 4"/>
    <w:basedOn w:val="a0"/>
    <w:next w:val="a0"/>
    <w:semiHidden/>
    <w:qFormat/>
    <w:pPr>
      <w:widowControl w:val="0"/>
      <w:ind w:left="630"/>
      <w:jc w:val="left"/>
    </w:pPr>
    <w:rPr>
      <w:rFonts w:eastAsia="宋体"/>
      <w:kern w:val="2"/>
      <w:sz w:val="18"/>
      <w:szCs w:val="18"/>
    </w:rPr>
  </w:style>
  <w:style w:type="paragraph" w:styleId="af5">
    <w:name w:val="Subtitle"/>
    <w:basedOn w:val="a0"/>
    <w:next w:val="a0"/>
    <w:link w:val="af6"/>
    <w:uiPriority w:val="11"/>
    <w:qFormat/>
    <w:pPr>
      <w:spacing w:before="240" w:after="60" w:line="312" w:lineRule="atLeast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paragraph" w:styleId="af7">
    <w:name w:val="footnote text"/>
    <w:basedOn w:val="a0"/>
    <w:link w:val="af8"/>
    <w:qFormat/>
    <w:pPr>
      <w:widowControl w:val="0"/>
      <w:snapToGrid w:val="0"/>
      <w:jc w:val="left"/>
    </w:pPr>
    <w:rPr>
      <w:rFonts w:eastAsia="宋体"/>
      <w:kern w:val="2"/>
      <w:sz w:val="18"/>
      <w:szCs w:val="18"/>
    </w:rPr>
  </w:style>
  <w:style w:type="paragraph" w:styleId="TOC6">
    <w:name w:val="toc 6"/>
    <w:basedOn w:val="a0"/>
    <w:next w:val="a0"/>
    <w:semiHidden/>
    <w:qFormat/>
    <w:pPr>
      <w:widowControl w:val="0"/>
      <w:ind w:left="1050"/>
      <w:jc w:val="left"/>
    </w:pPr>
    <w:rPr>
      <w:rFonts w:eastAsia="宋体"/>
      <w:kern w:val="2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widowControl w:val="0"/>
      <w:ind w:left="210"/>
      <w:jc w:val="left"/>
    </w:pPr>
    <w:rPr>
      <w:rFonts w:eastAsia="宋体"/>
      <w:smallCaps/>
      <w:kern w:val="2"/>
      <w:sz w:val="20"/>
      <w:szCs w:val="20"/>
    </w:rPr>
  </w:style>
  <w:style w:type="paragraph" w:styleId="TOC9">
    <w:name w:val="toc 9"/>
    <w:basedOn w:val="a0"/>
    <w:next w:val="a0"/>
    <w:semiHidden/>
    <w:qFormat/>
    <w:pPr>
      <w:widowControl w:val="0"/>
      <w:ind w:left="1680"/>
      <w:jc w:val="left"/>
    </w:pPr>
    <w:rPr>
      <w:rFonts w:eastAsia="宋体"/>
      <w:kern w:val="2"/>
      <w:sz w:val="18"/>
      <w:szCs w:val="18"/>
    </w:rPr>
  </w:style>
  <w:style w:type="paragraph" w:styleId="HTML">
    <w:name w:val="HTML Preformatted"/>
    <w:basedOn w:val="a0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Cs w:val="24"/>
    </w:rPr>
  </w:style>
  <w:style w:type="paragraph" w:styleId="af9">
    <w:name w:val="Normal (Web)"/>
    <w:basedOn w:val="a0"/>
    <w:qFormat/>
    <w:pPr>
      <w:spacing w:before="100" w:beforeAutospacing="1" w:after="100" w:afterAutospacing="1"/>
      <w:jc w:val="left"/>
    </w:pPr>
    <w:rPr>
      <w:rFonts w:ascii="宋体" w:eastAsia="宋体" w:hAnsi="宋体"/>
      <w:szCs w:val="20"/>
    </w:rPr>
  </w:style>
  <w:style w:type="paragraph" w:styleId="afa">
    <w:name w:val="Title"/>
    <w:basedOn w:val="a0"/>
    <w:next w:val="a0"/>
    <w:link w:val="afb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c">
    <w:name w:val="annotation subject"/>
    <w:basedOn w:val="a5"/>
    <w:next w:val="a5"/>
    <w:link w:val="afd"/>
    <w:qFormat/>
    <w:rPr>
      <w:b/>
      <w:bCs/>
    </w:rPr>
  </w:style>
  <w:style w:type="table" w:styleId="afe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age number"/>
    <w:basedOn w:val="a1"/>
    <w:qFormat/>
  </w:style>
  <w:style w:type="character" w:styleId="aff0">
    <w:name w:val="line number"/>
    <w:basedOn w:val="a1"/>
    <w:uiPriority w:val="99"/>
    <w:semiHidden/>
    <w:unhideWhenUsed/>
    <w:qFormat/>
  </w:style>
  <w:style w:type="character" w:styleId="aff1">
    <w:name w:val="Hyperlink"/>
    <w:uiPriority w:val="99"/>
    <w:qFormat/>
    <w:rPr>
      <w:color w:val="0000FF"/>
      <w:u w:val="single"/>
    </w:rPr>
  </w:style>
  <w:style w:type="character" w:styleId="aff2">
    <w:name w:val="annotation reference"/>
    <w:uiPriority w:val="99"/>
    <w:qFormat/>
    <w:rPr>
      <w:sz w:val="21"/>
      <w:szCs w:val="21"/>
    </w:rPr>
  </w:style>
  <w:style w:type="character" w:styleId="aff3">
    <w:name w:val="footnote reference"/>
    <w:qFormat/>
    <w:rPr>
      <w:vertAlign w:val="superscript"/>
    </w:rPr>
  </w:style>
  <w:style w:type="character" w:customStyle="1" w:styleId="af4">
    <w:name w:val="页眉 字符"/>
    <w:basedOn w:val="a1"/>
    <w:link w:val="af3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f2">
    <w:name w:val="页脚 字符"/>
    <w:basedOn w:val="a1"/>
    <w:link w:val="af1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1"/>
    <w:link w:val="1"/>
    <w:qFormat/>
    <w:rPr>
      <w:rFonts w:ascii="黑体" w:eastAsia="黑体" w:hAnsi="宋体" w:cs="Times New Roman"/>
      <w:sz w:val="30"/>
      <w:szCs w:val="20"/>
    </w:rPr>
  </w:style>
  <w:style w:type="character" w:customStyle="1" w:styleId="20">
    <w:name w:val="标题 2 字符"/>
    <w:basedOn w:val="a1"/>
    <w:link w:val="2"/>
    <w:qFormat/>
    <w:rPr>
      <w:rFonts w:ascii="黑体" w:eastAsia="黑体" w:hAnsi="黑体" w:cs="Times New Roman"/>
      <w:sz w:val="28"/>
      <w:szCs w:val="20"/>
    </w:rPr>
  </w:style>
  <w:style w:type="character" w:customStyle="1" w:styleId="30">
    <w:name w:val="标题 3 字符"/>
    <w:basedOn w:val="a1"/>
    <w:link w:val="3"/>
    <w:qFormat/>
    <w:rPr>
      <w:rFonts w:ascii="黑体" w:eastAsia="黑体" w:hAnsi="黑体" w:cs="Times New Roman"/>
      <w:sz w:val="26"/>
      <w:szCs w:val="20"/>
    </w:rPr>
  </w:style>
  <w:style w:type="character" w:customStyle="1" w:styleId="40">
    <w:name w:val="标题 4 字符"/>
    <w:basedOn w:val="a1"/>
    <w:link w:val="4"/>
    <w:qFormat/>
    <w:rPr>
      <w:rFonts w:ascii="黑体" w:eastAsia="黑体" w:hAnsi="黑体" w:cs="Times New Roman"/>
      <w:sz w:val="24"/>
      <w:szCs w:val="20"/>
    </w:rPr>
  </w:style>
  <w:style w:type="character" w:customStyle="1" w:styleId="50">
    <w:name w:val="标题 5 字符"/>
    <w:basedOn w:val="a1"/>
    <w:link w:val="5"/>
    <w:qFormat/>
    <w:rPr>
      <w:rFonts w:ascii="黑体" w:eastAsia="黑体" w:hAnsi="黑体" w:cs="Times New Roman"/>
      <w:sz w:val="22"/>
      <w:szCs w:val="20"/>
    </w:rPr>
  </w:style>
  <w:style w:type="character" w:customStyle="1" w:styleId="af0">
    <w:name w:val="批注框文本 字符"/>
    <w:basedOn w:val="a1"/>
    <w:link w:val="af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ae">
    <w:name w:val="日期 字符"/>
    <w:basedOn w:val="a1"/>
    <w:link w:val="ad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缩进 字符"/>
    <w:basedOn w:val="a1"/>
    <w:link w:val="a9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22">
    <w:name w:val="正文文本缩进 2 字符"/>
    <w:basedOn w:val="a1"/>
    <w:link w:val="21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正文文本 字符"/>
    <w:basedOn w:val="a1"/>
    <w:link w:val="a7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c">
    <w:name w:val="纯文本 字符"/>
    <w:basedOn w:val="a1"/>
    <w:link w:val="ab"/>
    <w:qFormat/>
    <w:rPr>
      <w:rFonts w:ascii="宋体" w:eastAsia="宋体" w:hAnsi="Courier New" w:cs="Times New Roman"/>
      <w:sz w:val="24"/>
      <w:szCs w:val="20"/>
    </w:rPr>
  </w:style>
  <w:style w:type="paragraph" w:customStyle="1" w:styleId="11">
    <w:name w:val="样式1"/>
    <w:basedOn w:val="a0"/>
    <w:link w:val="1Char"/>
    <w:qFormat/>
    <w:pPr>
      <w:widowControl w:val="0"/>
      <w:tabs>
        <w:tab w:val="left" w:pos="4500"/>
      </w:tabs>
      <w:spacing w:beforeLines="50" w:before="120" w:afterLines="50" w:after="120"/>
      <w:ind w:firstLine="504"/>
      <w:jc w:val="left"/>
      <w:outlineLvl w:val="1"/>
    </w:pPr>
    <w:rPr>
      <w:rFonts w:ascii="仿宋_GB2312" w:eastAsia="仿宋_GB2312"/>
      <w:bCs/>
      <w:spacing w:val="6"/>
      <w:kern w:val="22"/>
      <w:szCs w:val="24"/>
    </w:rPr>
  </w:style>
  <w:style w:type="character" w:customStyle="1" w:styleId="1Char">
    <w:name w:val="样式1 Char"/>
    <w:link w:val="11"/>
    <w:qFormat/>
    <w:rPr>
      <w:rFonts w:ascii="仿宋_GB2312" w:eastAsia="仿宋_GB2312" w:hAnsi="Times New Roman" w:cs="Times New Roman"/>
      <w:bCs/>
      <w:spacing w:val="6"/>
      <w:kern w:val="22"/>
      <w:sz w:val="24"/>
      <w:szCs w:val="24"/>
    </w:rPr>
  </w:style>
  <w:style w:type="paragraph" w:customStyle="1" w:styleId="CharChar">
    <w:name w:val="Char Char"/>
    <w:basedOn w:val="a0"/>
    <w:qFormat/>
    <w:pPr>
      <w:spacing w:after="160" w:line="240" w:lineRule="exact"/>
      <w:jc w:val="left"/>
    </w:pPr>
    <w:rPr>
      <w:rFonts w:ascii="Verdana" w:eastAsia="仿宋_GB2312" w:hAnsi="Verdana"/>
      <w:sz w:val="30"/>
      <w:szCs w:val="30"/>
      <w:lang w:eastAsia="en-US"/>
    </w:rPr>
  </w:style>
  <w:style w:type="character" w:customStyle="1" w:styleId="HTML0">
    <w:name w:val="HTML 预设格式 字符"/>
    <w:basedOn w:val="a1"/>
    <w:link w:val="HTML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nswer-collapse-content">
    <w:name w:val="answer-collapse-content"/>
    <w:qFormat/>
  </w:style>
  <w:style w:type="character" w:customStyle="1" w:styleId="af8">
    <w:name w:val="脚注文本 字符"/>
    <w:basedOn w:val="a1"/>
    <w:link w:val="af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nswer-expand-content">
    <w:name w:val="answer-expand-content"/>
    <w:qFormat/>
  </w:style>
  <w:style w:type="paragraph" w:customStyle="1" w:styleId="reader-word-layerreader-word-s4-9">
    <w:name w:val="reader-word-layer reader-word-s4-9"/>
    <w:basedOn w:val="a0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customStyle="1" w:styleId="reader-word-layerreader-word-s3-4">
    <w:name w:val="reader-word-layer reader-word-s3-4"/>
    <w:basedOn w:val="a0"/>
    <w:qFormat/>
    <w:pPr>
      <w:spacing w:before="100" w:beforeAutospacing="1" w:after="100" w:afterAutospacing="1"/>
      <w:jc w:val="left"/>
    </w:pPr>
    <w:rPr>
      <w:rFonts w:ascii="宋体" w:eastAsia="宋体" w:hAnsi="宋体" w:cs="宋体"/>
      <w:szCs w:val="24"/>
    </w:rPr>
  </w:style>
  <w:style w:type="paragraph" w:styleId="aff4">
    <w:name w:val="No Spacing"/>
    <w:link w:val="aff5"/>
    <w:uiPriority w:val="1"/>
    <w:qFormat/>
    <w:rPr>
      <w:rFonts w:ascii="Calibri" w:hAnsi="Calibri"/>
      <w:sz w:val="22"/>
      <w:szCs w:val="22"/>
    </w:rPr>
  </w:style>
  <w:style w:type="character" w:customStyle="1" w:styleId="aff5">
    <w:name w:val="无间隔 字符"/>
    <w:link w:val="aff4"/>
    <w:uiPriority w:val="1"/>
    <w:qFormat/>
    <w:rPr>
      <w:rFonts w:ascii="Calibri" w:eastAsia="宋体" w:hAnsi="Calibri" w:cs="Times New Roman"/>
      <w:kern w:val="0"/>
      <w:sz w:val="22"/>
    </w:rPr>
  </w:style>
  <w:style w:type="character" w:customStyle="1" w:styleId="a6">
    <w:name w:val="批注文字 字符"/>
    <w:basedOn w:val="a1"/>
    <w:link w:val="a5"/>
    <w:qFormat/>
    <w:rPr>
      <w:rFonts w:ascii="Times New Roman" w:eastAsia="宋体" w:hAnsi="Times New Roman" w:cs="Times New Roman"/>
      <w:sz w:val="24"/>
      <w:szCs w:val="20"/>
    </w:rPr>
  </w:style>
  <w:style w:type="character" w:customStyle="1" w:styleId="afd">
    <w:name w:val="批注主题 字符"/>
    <w:basedOn w:val="a6"/>
    <w:link w:val="afc"/>
    <w:qFormat/>
    <w:rPr>
      <w:rFonts w:ascii="Times New Roman" w:eastAsia="宋体" w:hAnsi="Times New Roman" w:cs="Times New Roman"/>
      <w:b/>
      <w:bCs/>
      <w:sz w:val="24"/>
      <w:szCs w:val="20"/>
    </w:rPr>
  </w:style>
  <w:style w:type="character" w:customStyle="1" w:styleId="60">
    <w:name w:val="标题 6 字符"/>
    <w:basedOn w:val="a1"/>
    <w:link w:val="6"/>
    <w:uiPriority w:val="9"/>
    <w:qFormat/>
    <w:rPr>
      <w:rFonts w:ascii="Times New Roman" w:eastAsia="黑体" w:hAnsi="Times New Roman" w:cstheme="majorBidi"/>
      <w:bCs/>
      <w:kern w:val="0"/>
      <w:sz w:val="22"/>
      <w:szCs w:val="24"/>
    </w:rPr>
  </w:style>
  <w:style w:type="paragraph" w:styleId="a">
    <w:name w:val="Quote"/>
    <w:basedOn w:val="a0"/>
    <w:next w:val="a0"/>
    <w:link w:val="aff6"/>
    <w:uiPriority w:val="29"/>
    <w:qFormat/>
    <w:pPr>
      <w:numPr>
        <w:numId w:val="1"/>
      </w:numPr>
      <w:spacing w:before="60" w:line="320" w:lineRule="exact"/>
      <w:ind w:firstLineChars="0" w:firstLine="0"/>
    </w:pPr>
    <w:rPr>
      <w:iCs/>
      <w:color w:val="000000" w:themeColor="text1"/>
      <w:sz w:val="21"/>
    </w:rPr>
  </w:style>
  <w:style w:type="character" w:customStyle="1" w:styleId="aff6">
    <w:name w:val="引用 字符"/>
    <w:basedOn w:val="a1"/>
    <w:link w:val="a"/>
    <w:uiPriority w:val="29"/>
    <w:qFormat/>
    <w:rPr>
      <w:rFonts w:ascii="Times New Roman" w:hAnsi="Times New Roman" w:cs="Times New Roman"/>
      <w:iCs/>
      <w:color w:val="000000" w:themeColor="text1"/>
      <w:kern w:val="0"/>
    </w:rPr>
  </w:style>
  <w:style w:type="paragraph" w:styleId="aff7">
    <w:name w:val="List Paragraph"/>
    <w:basedOn w:val="a0"/>
    <w:uiPriority w:val="34"/>
    <w:qFormat/>
    <w:pPr>
      <w:ind w:firstLine="420"/>
    </w:pPr>
  </w:style>
  <w:style w:type="paragraph" w:customStyle="1" w:styleId="TOC10">
    <w:name w:val="TOC 标题1"/>
    <w:basedOn w:val="1"/>
    <w:next w:val="a0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customStyle="1" w:styleId="12">
    <w:name w:val="修订1"/>
    <w:hidden/>
    <w:uiPriority w:val="99"/>
    <w:semiHidden/>
    <w:qFormat/>
    <w:rPr>
      <w:rFonts w:eastAsiaTheme="minorEastAsia"/>
      <w:sz w:val="24"/>
      <w:szCs w:val="22"/>
    </w:rPr>
  </w:style>
  <w:style w:type="paragraph" w:customStyle="1" w:styleId="TOC20">
    <w:name w:val="TOC 标题2"/>
    <w:basedOn w:val="1"/>
    <w:next w:val="a0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</w:rPr>
  </w:style>
  <w:style w:type="character" w:customStyle="1" w:styleId="af6">
    <w:name w:val="副标题 字符"/>
    <w:basedOn w:val="a1"/>
    <w:link w:val="af5"/>
    <w:uiPriority w:val="11"/>
    <w:rPr>
      <w:b/>
      <w:bCs/>
      <w:kern w:val="28"/>
      <w:sz w:val="32"/>
      <w:szCs w:val="32"/>
    </w:rPr>
  </w:style>
  <w:style w:type="character" w:customStyle="1" w:styleId="afb">
    <w:name w:val="标题 字符"/>
    <w:basedOn w:val="a1"/>
    <w:link w:val="afa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0">
    <w:name w:val="标题 7 字符"/>
    <w:basedOn w:val="a1"/>
    <w:link w:val="7"/>
    <w:uiPriority w:val="9"/>
    <w:rPr>
      <w:rFonts w:ascii="Times New Roman" w:hAnsi="Times New Roman" w:cs="Times New Roman"/>
      <w:b/>
      <w:bCs/>
      <w:sz w:val="24"/>
      <w:szCs w:val="24"/>
    </w:rPr>
  </w:style>
  <w:style w:type="character" w:styleId="aff8">
    <w:name w:val="Subtle Reference"/>
    <w:basedOn w:val="a1"/>
    <w:uiPriority w:val="31"/>
    <w:qFormat/>
    <w:rsid w:val="00560A6D"/>
    <w:rPr>
      <w:smallCaps/>
      <w:color w:val="5A5A5A" w:themeColor="text1" w:themeTint="A5"/>
    </w:rPr>
  </w:style>
  <w:style w:type="character" w:styleId="aff9">
    <w:name w:val="Placeholder Text"/>
    <w:basedOn w:val="a1"/>
    <w:uiPriority w:val="99"/>
    <w:semiHidden/>
    <w:rsid w:val="00856787"/>
    <w:rPr>
      <w:color w:val="808080"/>
    </w:rPr>
  </w:style>
  <w:style w:type="paragraph" w:styleId="affa">
    <w:name w:val="Revision"/>
    <w:hidden/>
    <w:uiPriority w:val="99"/>
    <w:semiHidden/>
    <w:rsid w:val="00D344E5"/>
    <w:rPr>
      <w:rFonts w:eastAsiaTheme="minorEastAsia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USER-20190916PM\Desktop\&#27827;&#2127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A5F91-102E-4600-92B8-42CC9908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河北.dotx</Template>
  <TotalTime>19</TotalTime>
  <Pages>22</Pages>
  <Words>2133</Words>
  <Characters>12159</Characters>
  <Application>Microsoft Office Word</Application>
  <DocSecurity>0</DocSecurity>
  <Lines>101</Lines>
  <Paragraphs>28</Paragraphs>
  <ScaleCrop>false</ScaleCrop>
  <Company>china</Company>
  <LinksUpToDate>false</LinksUpToDate>
  <CharactersWithSpaces>14264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钰鹏 马</cp:lastModifiedBy>
  <cp:revision>10</cp:revision>
  <cp:lastPrinted>2023-01-26T13:16:00Z</cp:lastPrinted>
  <dcterms:created xsi:type="dcterms:W3CDTF">2023-05-30T06:47:00Z</dcterms:created>
  <dcterms:modified xsi:type="dcterms:W3CDTF">2024-01-10T02:28:00Z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MTWinEqns">
    <vt:bool>true</vt:bool>
  </property>
  <property fmtid="{D5CDD505-2E9C-101B-9397-08002B2CF9AE}" pid="4" name="ICV">
    <vt:lpwstr>2A1FDADAD4B84B41895F020B79A900C6</vt:lpwstr>
  </property>
</Properties>
</file>